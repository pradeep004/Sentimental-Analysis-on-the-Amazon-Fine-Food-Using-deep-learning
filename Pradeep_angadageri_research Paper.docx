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55EC5" w14:textId="3F384A50" w:rsidR="0007392C" w:rsidRPr="00586A35" w:rsidRDefault="00CE6AE8" w:rsidP="007A502C">
      <w:pPr>
        <w:pStyle w:val="Titledocument"/>
        <w:rPr>
          <w14:ligatures w14:val="standard"/>
        </w:rPr>
      </w:pPr>
      <w:r>
        <w:rPr>
          <w:bCs/>
          <w14:ligatures w14:val="standard"/>
        </w:rPr>
        <w:t xml:space="preserve">An Aspect of Sentimental Analysis: Sentimental analysis on the </w:t>
      </w:r>
      <w:r w:rsidR="008B4979">
        <w:rPr>
          <w:bCs/>
          <w14:ligatures w14:val="standard"/>
        </w:rPr>
        <w:t>R</w:t>
      </w:r>
      <w:r>
        <w:rPr>
          <w:bCs/>
          <w14:ligatures w14:val="standard"/>
        </w:rPr>
        <w:t>eviews of the Amazon Fine Food</w:t>
      </w:r>
    </w:p>
    <w:p w14:paraId="7C269A55" w14:textId="2F564063" w:rsidR="00586A35" w:rsidRPr="00586A35" w:rsidRDefault="00586A35" w:rsidP="00CE6AE8">
      <w:pPr>
        <w:pStyle w:val="Subtitle"/>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FFBB42C" w14:textId="5229CFE0" w:rsidR="00586A35" w:rsidRDefault="00586A35" w:rsidP="00CE6AE8">
      <w:pPr>
        <w:pStyle w:val="Authors"/>
        <w:rPr>
          <w:rStyle w:val="OrgName"/>
          <w:color w:val="auto"/>
          <w:sz w:val="20"/>
          <w14:ligatures w14:val="standard"/>
        </w:rPr>
      </w:pPr>
    </w:p>
    <w:p w14:paraId="2918B72B" w14:textId="77777777" w:rsidR="00CE6AE8" w:rsidRDefault="00CE6AE8" w:rsidP="00CE6AE8">
      <w:pPr>
        <w:pStyle w:val="Authors"/>
        <w:rPr>
          <w:rStyle w:val="OrgName"/>
          <w:color w:val="auto"/>
          <w:sz w:val="20"/>
          <w14:ligatures w14:val="standard"/>
        </w:rPr>
      </w:pPr>
    </w:p>
    <w:p w14:paraId="1D8A7D50" w14:textId="77777777" w:rsidR="00CE6AE8" w:rsidRPr="00586A35" w:rsidRDefault="00CE6AE8" w:rsidP="00586A35">
      <w:pPr>
        <w:pStyle w:val="Authors"/>
        <w:jc w:val="center"/>
        <w:rPr>
          <w14:ligatures w14:val="standard"/>
        </w:rPr>
      </w:pPr>
    </w:p>
    <w:p w14:paraId="671585DF" w14:textId="0688B3C5" w:rsidR="00F3231F" w:rsidRDefault="003B1749" w:rsidP="00CE6AE8">
      <w:pPr>
        <w:pStyle w:val="Authors"/>
        <w:jc w:val="center"/>
        <w:rPr>
          <w:sz w:val="20"/>
          <w14:ligatures w14:val="standard"/>
        </w:rPr>
      </w:pPr>
      <w:r>
        <w:rPr>
          <w:rStyle w:val="FirstName"/>
          <w14:ligatures w14:val="standard"/>
        </w:rPr>
        <w:t>Pradeep Angadageri</w:t>
      </w:r>
      <w:r w:rsidR="00586A35" w:rsidRPr="00586A35">
        <w:rPr>
          <w14:ligatures w14:val="standard"/>
        </w:rPr>
        <w:br/>
      </w:r>
      <w:r w:rsidR="00296326">
        <w:rPr>
          <w:rStyle w:val="OrgDiv"/>
          <w:color w:val="auto"/>
          <w:sz w:val="20"/>
          <w14:ligatures w14:val="standard"/>
        </w:rPr>
        <w:t>Data Analytics</w:t>
      </w:r>
      <w:r w:rsidR="00586A35" w:rsidRPr="00586A35">
        <w:rPr>
          <w:rStyle w:val="OrgName"/>
          <w:color w:val="auto"/>
          <w:sz w:val="20"/>
          <w14:ligatures w14:val="standard"/>
        </w:rPr>
        <w:br/>
        <w:t xml:space="preserve"> </w:t>
      </w:r>
      <w:r w:rsidR="00296326">
        <w:rPr>
          <w:rStyle w:val="OrgName"/>
          <w:color w:val="auto"/>
          <w:sz w:val="20"/>
          <w14:ligatures w14:val="standard"/>
        </w:rPr>
        <w:t xml:space="preserve">Dublin Business School </w:t>
      </w:r>
      <w:r w:rsidR="00586A35" w:rsidRPr="00586A35">
        <w:rPr>
          <w:rStyle w:val="OrgName"/>
          <w:color w:val="auto"/>
          <w:sz w:val="20"/>
          <w14:ligatures w14:val="standard"/>
        </w:rPr>
        <w:br/>
        <w:t xml:space="preserve"> </w:t>
      </w:r>
      <w:r w:rsidR="00296326">
        <w:rPr>
          <w:rStyle w:val="City"/>
          <w:sz w:val="20"/>
          <w14:ligatures w14:val="standard"/>
        </w:rPr>
        <w:t>Dublin2, Dublin,</w:t>
      </w:r>
      <w:r w:rsidR="008E7B19">
        <w:rPr>
          <w:rStyle w:val="City"/>
          <w:sz w:val="20"/>
          <w14:ligatures w14:val="standard"/>
        </w:rPr>
        <w:t xml:space="preserve"> </w:t>
      </w:r>
      <w:r w:rsidR="00296326">
        <w:rPr>
          <w:rStyle w:val="City"/>
          <w:sz w:val="20"/>
          <w14:ligatures w14:val="standard"/>
        </w:rPr>
        <w:t>Ireland</w:t>
      </w:r>
      <w:r w:rsidR="00586A35" w:rsidRPr="00586A35">
        <w:rPr>
          <w:sz w:val="20"/>
          <w14:ligatures w14:val="standard"/>
        </w:rPr>
        <w:br/>
      </w:r>
    </w:p>
    <w:p w14:paraId="54680045" w14:textId="77777777" w:rsidR="00CE6AE8" w:rsidRPr="00586A35" w:rsidRDefault="00CE6AE8" w:rsidP="00CE6AE8">
      <w:pPr>
        <w:pStyle w:val="Authors"/>
        <w:jc w:val="center"/>
        <w:rPr>
          <w14:ligatures w14:val="standard"/>
        </w:rPr>
      </w:pPr>
    </w:p>
    <w:p w14:paraId="3FBDA68F"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84D64A7" w14:textId="77777777" w:rsidR="00586A35" w:rsidRPr="00EF1B41" w:rsidRDefault="00586A35" w:rsidP="00694749">
      <w:pPr>
        <w:pStyle w:val="AbsHead"/>
        <w:rPr>
          <w:b/>
          <w:bCs w:val="0"/>
        </w:rPr>
        <w:sectPr w:rsidR="00586A35" w:rsidRPr="00EF1B41"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AA9D3AC" w14:textId="77777777" w:rsidR="00EF1B41" w:rsidRPr="00034AA5" w:rsidRDefault="007A502C" w:rsidP="00EF1B41">
      <w:pPr>
        <w:pStyle w:val="AbsHead"/>
        <w:rPr>
          <w:rFonts w:eastAsia="Verdana" w:cstheme="minorBidi"/>
          <w:b/>
          <w:lang w:val="en-US"/>
        </w:rPr>
      </w:pPr>
      <w:r w:rsidRPr="00034AA5">
        <w:rPr>
          <w:b/>
        </w:rPr>
        <w:t>ABSTRACT</w:t>
      </w:r>
    </w:p>
    <w:p w14:paraId="181C2CBC" w14:textId="3159F824" w:rsidR="00EF1B41" w:rsidRDefault="00EF1B41" w:rsidP="00946570">
      <w:pPr>
        <w:pStyle w:val="AbsHead"/>
        <w:rPr>
          <w:b/>
          <w:bCs w:val="0"/>
        </w:rPr>
      </w:pPr>
      <w:r>
        <w:t>The increasing Numbers of the new technologies and digital data, the business trend dependent on the dicisions and operation</w:t>
      </w:r>
      <w:r w:rsidR="00946570">
        <w:t>s</w:t>
      </w:r>
      <w:r>
        <w:t xml:space="preserve"> made  by the computer technologies.</w:t>
      </w:r>
      <w:r w:rsidR="00946570">
        <w:t xml:space="preserve"> Sentimental analysis or opinoin mining is a machine learning study of people’s opin</w:t>
      </w:r>
      <w:r w:rsidR="00223B03">
        <w:rPr>
          <w:b/>
          <w:bCs w:val="0"/>
        </w:rPr>
        <w:t>io</w:t>
      </w:r>
      <w:r w:rsidR="00946570">
        <w:t>n, attitude, sentiments and émotions expressed in the communication</w:t>
      </w:r>
      <w:r w:rsidR="00296326">
        <w:t>[1]</w:t>
      </w:r>
      <w:r w:rsidR="00946570">
        <w:t xml:space="preserve">. </w:t>
      </w:r>
    </w:p>
    <w:p w14:paraId="4D7F0EFE" w14:textId="5B782B2F" w:rsidR="00824B99" w:rsidRDefault="00824B99" w:rsidP="00824B99">
      <w:pPr>
        <w:pStyle w:val="AbsHead"/>
      </w:pPr>
      <w:r>
        <w:t xml:space="preserve">Social media given a ample of </w:t>
      </w:r>
      <w:r w:rsidR="00E242AA" w:rsidRPr="00824B99">
        <w:t>Opportunity</w:t>
      </w:r>
      <w:r>
        <w:t xml:space="preserve"> for the </w:t>
      </w:r>
      <w:r w:rsidR="00E242AA">
        <w:t>consumer</w:t>
      </w:r>
      <w:r>
        <w:t xml:space="preserve"> in terms of understanding the product quality by reading and examining the reviews that are expressed by the other consumers regarding the perticular product in the online shopping platform</w:t>
      </w:r>
      <w:r w:rsidR="00D12BBD">
        <w:t>[2].</w:t>
      </w:r>
      <w:r>
        <w:t xml:space="preserve"> The shopping platforms like AMAZON.COM provides an option that even makes easier to choose the products, they provide a lable as ‘helpful’ if they find content of the reivew is valuable. This helps both </w:t>
      </w:r>
      <w:r w:rsidR="00034AA5">
        <w:t>consumers and manufacturer in eff</w:t>
      </w:r>
      <w:r w:rsidR="00D12BBD">
        <w:t>e</w:t>
      </w:r>
      <w:r w:rsidR="00034AA5">
        <w:t>cient of the products.</w:t>
      </w:r>
      <w:r w:rsidR="00DC450C">
        <w:t xml:space="preserve"> This study deals with building the automated text classifiaction system to predict the helpfullness of the product irrespective of the time that the review is posted. Sometimes the reivews which are uploaded in recent times which gets lower rating goes </w:t>
      </w:r>
      <w:r w:rsidR="008C526B">
        <w:t xml:space="preserve">down the list and higher voted reviews come to radars first. The data is collected from the Amazon.com the consisting the reviews of the fine food. In this classifiers used for the text-classification are Support Vector Machine, Logistic Regression and </w:t>
      </w:r>
      <w:r w:rsidR="008F767F">
        <w:t>Naïves</w:t>
      </w:r>
      <w:r w:rsidR="008C526B">
        <w:t xml:space="preserve"> Bayes are compared with the Decision tree(Extremely  Random Tree)</w:t>
      </w:r>
      <w:r w:rsidR="00D12BBD">
        <w:t>[3]</w:t>
      </w:r>
      <w:r w:rsidR="008C526B">
        <w:t>. The content based features like reivew polarity, review subjectivity, review charecters</w:t>
      </w:r>
      <w:r w:rsidR="00742D96">
        <w:t>,</w:t>
      </w:r>
      <w:r w:rsidR="008C526B">
        <w:t xml:space="preserve"> word count </w:t>
      </w:r>
      <w:r w:rsidR="00742D96">
        <w:t xml:space="preserve">and summary charecter count are </w:t>
      </w:r>
      <w:r w:rsidR="00F17094">
        <w:t>signifiant</w:t>
      </w:r>
      <w:r w:rsidR="00742D96">
        <w:t xml:space="preserve"> predictors of the review helpfullness.</w:t>
      </w:r>
    </w:p>
    <w:p w14:paraId="5F70F783" w14:textId="33EACC13" w:rsidR="00742D96" w:rsidRPr="00742D96" w:rsidRDefault="00742D96" w:rsidP="00824B99">
      <w:pPr>
        <w:pStyle w:val="AbsHead"/>
        <w:rPr>
          <w:b/>
        </w:rPr>
      </w:pPr>
      <w:r>
        <w:rPr>
          <w:b/>
        </w:rPr>
        <w:t>Key Words : Machine Learni</w:t>
      </w:r>
      <w:r w:rsidR="003B1749">
        <w:rPr>
          <w:b/>
        </w:rPr>
        <w:t>n</w:t>
      </w:r>
      <w:r>
        <w:rPr>
          <w:b/>
        </w:rPr>
        <w:t xml:space="preserve">g, Data Processing, Sentimental Analysis </w:t>
      </w:r>
    </w:p>
    <w:p w14:paraId="10A46A36" w14:textId="387DA738" w:rsidR="003B1749" w:rsidRDefault="003B1749" w:rsidP="00946570">
      <w:pPr>
        <w:pStyle w:val="Abstract"/>
        <w:rPr>
          <w14:ligatures w14:val="standard"/>
        </w:rPr>
      </w:pPr>
    </w:p>
    <w:p w14:paraId="4784F0AD" w14:textId="5A892F59" w:rsidR="003B1749" w:rsidRPr="003B1749" w:rsidRDefault="003B1749" w:rsidP="00946570">
      <w:pPr>
        <w:pStyle w:val="Abstract"/>
        <w:rPr>
          <w:b/>
          <w14:ligatures w14:val="standard"/>
        </w:rPr>
      </w:pPr>
      <w:r>
        <w:rPr>
          <w:b/>
          <w14:ligatures w14:val="standard"/>
        </w:rPr>
        <w:t>INTRODUCTION</w:t>
      </w:r>
    </w:p>
    <w:p w14:paraId="6F75F271" w14:textId="12CCB881" w:rsidR="00341B4B" w:rsidRDefault="003B1749" w:rsidP="00946570">
      <w:pPr>
        <w:pStyle w:val="Abstract"/>
        <w:rPr>
          <w14:ligatures w14:val="standard"/>
        </w:rPr>
      </w:pPr>
      <w:r>
        <w:rPr>
          <w14:ligatures w14:val="standard"/>
        </w:rPr>
        <w:t>A great revolution has began in last few years with developments of the new technologies that are helps in improving the market value of their company through their products values</w:t>
      </w:r>
      <w:r w:rsidR="00D12BBD">
        <w:rPr>
          <w14:ligatures w14:val="standard"/>
        </w:rPr>
        <w:t>[2]</w:t>
      </w:r>
      <w:r>
        <w:rPr>
          <w14:ligatures w14:val="standard"/>
        </w:rPr>
        <w:t>. The new computers using for market analysis and decision making by using the data analytics. There are many ways to get a opinion from the user like from the social media as like Facebook, Twitter,</w:t>
      </w:r>
      <w:r w:rsidR="0019001C">
        <w:rPr>
          <w14:ligatures w14:val="standard"/>
        </w:rPr>
        <w:t xml:space="preserve"> LinkedIn, apart from the Amazon we can still get the reviews from the user from the social media. Social media </w:t>
      </w:r>
      <w:r w:rsidR="00341B4B">
        <w:rPr>
          <w14:ligatures w14:val="standard"/>
        </w:rPr>
        <w:t xml:space="preserve">also </w:t>
      </w:r>
      <w:r w:rsidR="0019001C">
        <w:rPr>
          <w14:ligatures w14:val="standard"/>
        </w:rPr>
        <w:t>helps</w:t>
      </w:r>
      <w:r w:rsidR="00341B4B">
        <w:rPr>
          <w14:ligatures w14:val="standard"/>
        </w:rPr>
        <w:t xml:space="preserve"> consumers to receive the better accessibility to the product information. Studies infer that the customers shows more trust towards the online consumers reviews than the vendors.</w:t>
      </w:r>
    </w:p>
    <w:p w14:paraId="13CE243A" w14:textId="55004DF3" w:rsidR="003B1749" w:rsidRDefault="00341B4B" w:rsidP="00946570">
      <w:pPr>
        <w:pStyle w:val="Abstract"/>
        <w:rPr>
          <w14:ligatures w14:val="standard"/>
        </w:rPr>
      </w:pPr>
      <w:r>
        <w:rPr>
          <w14:ligatures w14:val="standard"/>
        </w:rPr>
        <w:tab/>
        <w:t>Consumers can judge the products</w:t>
      </w:r>
      <w:r w:rsidR="003B1749">
        <w:rPr>
          <w14:ligatures w14:val="standard"/>
        </w:rPr>
        <w:t xml:space="preserve"> </w:t>
      </w:r>
      <w:r>
        <w:rPr>
          <w14:ligatures w14:val="standard"/>
        </w:rPr>
        <w:t xml:space="preserve">by checking the online reviews given by the other consumers. In earlier these reviews are not organized, so sometimes it leads customers to an uneven situations. To overcome this situation Amazon comes up with ‘helpful’ field, that along with the reviews it lets the user to give the rating regarding the information </w:t>
      </w:r>
      <w:r w:rsidR="00B429B5">
        <w:rPr>
          <w14:ligatures w14:val="standard"/>
        </w:rPr>
        <w:t>available on the product is helpful or not.</w:t>
      </w:r>
    </w:p>
    <w:p w14:paraId="07BB34E1" w14:textId="0B82C6CC" w:rsidR="00B67B81" w:rsidRDefault="00B67B81" w:rsidP="00946570">
      <w:pPr>
        <w:pStyle w:val="Abstract"/>
        <w:rPr>
          <w:b/>
          <w14:ligatures w14:val="standard"/>
        </w:rPr>
      </w:pPr>
      <w:r>
        <w:rPr>
          <w:b/>
          <w14:ligatures w14:val="standard"/>
        </w:rPr>
        <w:t>Problem Definition</w:t>
      </w:r>
    </w:p>
    <w:p w14:paraId="33114532" w14:textId="5B888992" w:rsidR="00B67B81" w:rsidRPr="00B67B81" w:rsidRDefault="00B67B81" w:rsidP="00946570">
      <w:pPr>
        <w:pStyle w:val="Abstract"/>
        <w:rPr>
          <w14:ligatures w14:val="standard"/>
        </w:rPr>
      </w:pPr>
      <w:r>
        <w:rPr>
          <w14:ligatures w14:val="standard"/>
        </w:rPr>
        <w:t>The goal of this paper is to develop accurate text classification that can predicts the accurate helpfulness of the reviews of the consumers. The problem is to perform the binary classification by using the combination of the text features and machine learning algorithms. The binary class will be defined as ‘1’ will be helpful and ‘0’ will be not helpful.</w:t>
      </w:r>
      <w:r w:rsidR="00FE516E">
        <w:rPr>
          <w14:ligatures w14:val="standard"/>
        </w:rPr>
        <w:t xml:space="preserve"> The helpful is defined with the number of the user who voted the reviews are helpful. The algorithms used in classification are Support vector machine, logistic regression, Multinomial naïve bayes, Extremely randomized tree.</w:t>
      </w:r>
    </w:p>
    <w:p w14:paraId="2C799D93" w14:textId="77777777" w:rsidR="00FE516E" w:rsidRDefault="00FE516E" w:rsidP="00946570">
      <w:pPr>
        <w:pStyle w:val="Abstract"/>
        <w:rPr>
          <w14:ligatures w14:val="standard"/>
        </w:rPr>
      </w:pPr>
    </w:p>
    <w:p w14:paraId="29528FFA" w14:textId="77777777" w:rsidR="00FE516E" w:rsidRDefault="00FE516E" w:rsidP="00946570">
      <w:pPr>
        <w:pStyle w:val="Abstract"/>
        <w:rPr>
          <w:b/>
          <w14:ligatures w14:val="standard"/>
        </w:rPr>
      </w:pPr>
      <w:r>
        <w:rPr>
          <w:b/>
          <w14:ligatures w14:val="standard"/>
        </w:rPr>
        <w:t>Literature Survey</w:t>
      </w:r>
    </w:p>
    <w:p w14:paraId="567B0E31" w14:textId="5D9174EB" w:rsidR="00FD5754" w:rsidRDefault="00FD5754" w:rsidP="00946570">
      <w:pPr>
        <w:pStyle w:val="Abstract"/>
        <w:rPr>
          <w:rFonts w:cs="Linux Libertine"/>
          <w14:ligatures w14:val="standard"/>
        </w:rPr>
      </w:pPr>
      <w:r>
        <w:rPr>
          <w14:ligatures w14:val="standard"/>
        </w:rPr>
        <w:t xml:space="preserve">Several algorithms are applied om sentimental analysis in the fast few years. </w:t>
      </w:r>
      <w:r w:rsidRPr="00FD5754">
        <w:rPr>
          <w:rFonts w:cs="Linux Libertine"/>
          <w:color w:val="333333"/>
          <w:szCs w:val="23"/>
          <w:shd w:val="clear" w:color="auto" w:fill="FFFFFF"/>
        </w:rPr>
        <w:t>Peter D. Turney proposed an unsupervised approach of SO-PMI-IR to categorize reviews as thumbs-up (positive) or thumbs-down (negative). The observed accuracy varied from 66% for movie reviews to 84% for automobile reviews. V K Singh also used SO-PMI-IR to mine the students’ opinion regarding different subjects by collecting feedback from them in textual format.</w:t>
      </w:r>
      <w:r w:rsidRPr="00FD5754">
        <w:rPr>
          <w:rFonts w:cs="Linux Libertine"/>
          <w14:ligatures w14:val="standard"/>
        </w:rPr>
        <w:t xml:space="preserve"> </w:t>
      </w:r>
      <w:r w:rsidR="00571CEB">
        <w:rPr>
          <w:rFonts w:cs="Linux Libertine"/>
          <w14:ligatures w14:val="standard"/>
        </w:rPr>
        <w:t xml:space="preserve">  </w:t>
      </w:r>
    </w:p>
    <w:p w14:paraId="483DF525" w14:textId="3E036856" w:rsidR="002D406C" w:rsidRDefault="002D406C" w:rsidP="00946570">
      <w:pPr>
        <w:pStyle w:val="Abstract"/>
        <w:rPr>
          <w:rFonts w:cs="Linux Libertine"/>
          <w:color w:val="333333"/>
          <w:szCs w:val="23"/>
          <w:shd w:val="clear" w:color="auto" w:fill="FFFFFF"/>
        </w:rPr>
      </w:pPr>
      <w:r w:rsidRPr="008D2B30">
        <w:rPr>
          <w:rFonts w:cs="Linux Libertine"/>
          <w:color w:val="333333"/>
          <w:szCs w:val="18"/>
          <w:shd w:val="clear" w:color="auto" w:fill="FFFFFF"/>
        </w:rPr>
        <w:t>A</w:t>
      </w:r>
      <w:r w:rsidR="008A2BE5">
        <w:rPr>
          <w:rFonts w:cs="Linux Libertine"/>
          <w:color w:val="333333"/>
          <w:szCs w:val="18"/>
          <w:shd w:val="clear" w:color="auto" w:fill="FFFFFF"/>
        </w:rPr>
        <w:t>ggarawal C.C</w:t>
      </w:r>
      <w:r w:rsidRPr="008D2B30">
        <w:rPr>
          <w:rFonts w:cs="Linux Libertine"/>
          <w:color w:val="333333"/>
          <w:szCs w:val="18"/>
          <w:shd w:val="clear" w:color="auto" w:fill="FFFFFF"/>
        </w:rPr>
        <w:t>. </w:t>
      </w:r>
      <w:r w:rsidRPr="008D2B30">
        <w:rPr>
          <w:rFonts w:cs="Linux Libertine"/>
          <w:szCs w:val="18"/>
        </w:rPr>
        <w:t>[</w:t>
      </w:r>
      <w:r w:rsidR="008A2BE5">
        <w:rPr>
          <w:rFonts w:cs="Linux Libertine"/>
          <w:szCs w:val="18"/>
        </w:rPr>
        <w:t>4</w:t>
      </w:r>
      <w:r w:rsidRPr="008D2B30">
        <w:rPr>
          <w:rFonts w:cs="Linux Libertine"/>
          <w:szCs w:val="18"/>
        </w:rPr>
        <w:t>]</w:t>
      </w:r>
      <w:r w:rsidR="008D2B30">
        <w:rPr>
          <w:rFonts w:cs="Linux Libertine"/>
          <w:szCs w:val="18"/>
        </w:rPr>
        <w:t xml:space="preserve"> used the sentiWordNet lexical resources on a set of the 300 dataset.</w:t>
      </w:r>
      <w:r w:rsidR="008A2BE5">
        <w:rPr>
          <w:rFonts w:cs="Linux Libertine"/>
          <w:szCs w:val="18"/>
        </w:rPr>
        <w:t xml:space="preserve"> </w:t>
      </w:r>
      <w:r w:rsidR="008D2B30">
        <w:rPr>
          <w:rFonts w:cs="Linux Libertine"/>
          <w:szCs w:val="18"/>
        </w:rPr>
        <w:t>This technique provides the 61% accuracy.</w:t>
      </w:r>
      <w:r w:rsidR="008D2B30">
        <w:rPr>
          <w:rFonts w:ascii="Georgia" w:hAnsi="Georgia"/>
          <w:color w:val="333333"/>
          <w:sz w:val="23"/>
          <w:szCs w:val="23"/>
          <w:shd w:val="clear" w:color="auto" w:fill="FFFFFF"/>
        </w:rPr>
        <w:t xml:space="preserve"> </w:t>
      </w:r>
      <w:r w:rsidR="008D2B30" w:rsidRPr="008D2B30">
        <w:rPr>
          <w:rFonts w:cs="Linux Libertine"/>
          <w:color w:val="333333"/>
          <w:szCs w:val="23"/>
          <w:shd w:val="clear" w:color="auto" w:fill="FFFFFF"/>
        </w:rPr>
        <w:t>P.V. Rajeev et al. </w:t>
      </w:r>
      <w:r w:rsidR="008D2B30" w:rsidRPr="008D2B30">
        <w:rPr>
          <w:rFonts w:cs="Linux Libertine"/>
        </w:rPr>
        <w:t>[</w:t>
      </w:r>
      <w:r w:rsidR="008A2BE5">
        <w:rPr>
          <w:rFonts w:cs="Linux Libertine"/>
        </w:rPr>
        <w:t>5</w:t>
      </w:r>
      <w:r w:rsidR="008D2B30" w:rsidRPr="008D2B30">
        <w:rPr>
          <w:rFonts w:cs="Linux Libertine"/>
        </w:rPr>
        <w:t>]</w:t>
      </w:r>
      <w:r w:rsidR="008D2B30" w:rsidRPr="008D2B30">
        <w:rPr>
          <w:rFonts w:cs="Linux Libertine"/>
          <w:color w:val="333333"/>
          <w:szCs w:val="23"/>
          <w:shd w:val="clear" w:color="auto" w:fill="FFFFFF"/>
        </w:rPr>
        <w:t> and Esha Tyagi et al. </w:t>
      </w:r>
      <w:r w:rsidR="008D2B30" w:rsidRPr="008D2B30">
        <w:rPr>
          <w:rFonts w:cs="Linux Libertine"/>
        </w:rPr>
        <w:t>[</w:t>
      </w:r>
      <w:r w:rsidR="008A2BE5">
        <w:rPr>
          <w:rFonts w:cs="Linux Libertine"/>
        </w:rPr>
        <w:t>6</w:t>
      </w:r>
      <w:r w:rsidR="008D2B30" w:rsidRPr="008D2B30">
        <w:rPr>
          <w:rFonts w:cs="Linux Libertine"/>
        </w:rPr>
        <w:t>]</w:t>
      </w:r>
      <w:r w:rsidR="008D2B30" w:rsidRPr="008D2B30">
        <w:rPr>
          <w:rFonts w:cs="Linux Libertine"/>
          <w:color w:val="333333"/>
          <w:szCs w:val="23"/>
          <w:shd w:val="clear" w:color="auto" w:fill="FFFFFF"/>
        </w:rPr>
        <w:t> used</w:t>
      </w:r>
      <w:r w:rsidR="008D2B30">
        <w:rPr>
          <w:rFonts w:cs="Linux Libertine"/>
          <w:color w:val="333333"/>
          <w:szCs w:val="23"/>
          <w:shd w:val="clear" w:color="auto" w:fill="FFFFFF"/>
        </w:rPr>
        <w:t xml:space="preserve"> the naïve bayes and support vector machine for the feature extraction of the reviews on the online reviews of smart phones products as a database. The proposed system gave the classification[</w:t>
      </w:r>
      <w:r w:rsidR="008A2BE5">
        <w:rPr>
          <w:rFonts w:cs="Linux Libertine"/>
          <w:color w:val="333333"/>
          <w:szCs w:val="23"/>
          <w:shd w:val="clear" w:color="auto" w:fill="FFFFFF"/>
        </w:rPr>
        <w:t>6</w:t>
      </w:r>
      <w:r w:rsidR="008D2B30">
        <w:rPr>
          <w:rFonts w:cs="Linux Libertine"/>
          <w:color w:val="333333"/>
          <w:szCs w:val="23"/>
          <w:shd w:val="clear" w:color="auto" w:fill="FFFFFF"/>
        </w:rPr>
        <w:t>] based on the star based rating helps in picking the right products. The use of the support vector machine that give the</w:t>
      </w:r>
      <w:r w:rsidR="00CA4F65">
        <w:rPr>
          <w:rFonts w:cs="Linux Libertine"/>
          <w:color w:val="333333"/>
          <w:szCs w:val="23"/>
          <w:shd w:val="clear" w:color="auto" w:fill="FFFFFF"/>
        </w:rPr>
        <w:t xml:space="preserve"> 89.98% accuracy. The expected model works only for one product at a time.</w:t>
      </w:r>
    </w:p>
    <w:p w14:paraId="24E91DE6" w14:textId="31A7E199" w:rsidR="00101E4E" w:rsidRPr="004D3C25" w:rsidRDefault="00CA4F65" w:rsidP="00946570">
      <w:pPr>
        <w:pStyle w:val="Abstract"/>
        <w:rPr>
          <w:rFonts w:cs="Linux Libertine"/>
          <w:color w:val="333333"/>
          <w:szCs w:val="18"/>
          <w:shd w:val="clear" w:color="auto" w:fill="FFFFFF"/>
        </w:rPr>
      </w:pPr>
      <w:r w:rsidRPr="00CA4F65">
        <w:rPr>
          <w:rFonts w:cs="Linux Libertine"/>
          <w:color w:val="333333"/>
          <w:szCs w:val="23"/>
          <w:shd w:val="clear" w:color="auto" w:fill="FFFFFF"/>
        </w:rPr>
        <w:t>H. Alasmari</w:t>
      </w:r>
      <w:r w:rsidR="00101E4E">
        <w:rPr>
          <w:rFonts w:cs="Linux Libertine"/>
          <w:color w:val="333333"/>
          <w:szCs w:val="23"/>
          <w:shd w:val="clear" w:color="auto" w:fill="FFFFFF"/>
        </w:rPr>
        <w:t xml:space="preserve"> </w:t>
      </w:r>
      <w:r>
        <w:rPr>
          <w:rFonts w:cs="Linux Libertine"/>
          <w:color w:val="333333"/>
          <w:szCs w:val="23"/>
          <w:shd w:val="clear" w:color="auto" w:fill="FFFFFF"/>
        </w:rPr>
        <w:t>[</w:t>
      </w:r>
      <w:r w:rsidR="008A2BE5">
        <w:rPr>
          <w:rFonts w:cs="Linux Libertine"/>
          <w:color w:val="333333"/>
          <w:szCs w:val="23"/>
          <w:shd w:val="clear" w:color="auto" w:fill="FFFFFF"/>
        </w:rPr>
        <w:t>7</w:t>
      </w:r>
      <w:r>
        <w:rPr>
          <w:rFonts w:cs="Linux Libertine"/>
          <w:color w:val="333333"/>
          <w:szCs w:val="23"/>
          <w:shd w:val="clear" w:color="auto" w:fill="FFFFFF"/>
        </w:rPr>
        <w:t xml:space="preserve">] proposed the sentimental analysis on the online products on </w:t>
      </w:r>
      <w:r w:rsidR="00101E4E">
        <w:rPr>
          <w:rFonts w:cs="Linux Libertine"/>
          <w:color w:val="333333"/>
          <w:szCs w:val="23"/>
          <w:shd w:val="clear" w:color="auto" w:fill="FFFFFF"/>
        </w:rPr>
        <w:t>the Amazon by using the tableau and Python.</w:t>
      </w:r>
      <w:r w:rsidR="008175E8">
        <w:rPr>
          <w:rFonts w:cs="Linux Libertine"/>
          <w:color w:val="333333"/>
          <w:szCs w:val="23"/>
          <w:shd w:val="clear" w:color="auto" w:fill="FFFFFF"/>
        </w:rPr>
        <w:t xml:space="preserve"> </w:t>
      </w:r>
      <w:r w:rsidR="00101E4E">
        <w:rPr>
          <w:rFonts w:cs="Linux Libertine"/>
          <w:color w:val="333333"/>
          <w:szCs w:val="23"/>
          <w:shd w:val="clear" w:color="auto" w:fill="FFFFFF"/>
        </w:rPr>
        <w:t xml:space="preserve">C.Fry </w:t>
      </w:r>
      <w:r w:rsidR="008175E8">
        <w:rPr>
          <w:rFonts w:cs="Linux Libertine"/>
          <w:color w:val="333333"/>
          <w:szCs w:val="23"/>
          <w:shd w:val="clear" w:color="auto" w:fill="FFFFFF"/>
        </w:rPr>
        <w:t>[</w:t>
      </w:r>
      <w:r w:rsidR="008A2BE5">
        <w:rPr>
          <w:rFonts w:cs="Linux Libertine"/>
          <w:color w:val="333333"/>
          <w:szCs w:val="23"/>
          <w:shd w:val="clear" w:color="auto" w:fill="FFFFFF"/>
        </w:rPr>
        <w:t>8</w:t>
      </w:r>
      <w:r w:rsidR="008175E8">
        <w:rPr>
          <w:rFonts w:cs="Linux Libertine"/>
          <w:color w:val="333333"/>
          <w:szCs w:val="23"/>
          <w:shd w:val="clear" w:color="auto" w:fill="FFFFFF"/>
        </w:rPr>
        <w:t xml:space="preserve">] focused on the clustering, an unsupervised machine learning </w:t>
      </w:r>
      <w:r w:rsidR="008175E8">
        <w:rPr>
          <w:rFonts w:cs="Linux Libertine"/>
          <w:color w:val="333333"/>
          <w:szCs w:val="23"/>
          <w:shd w:val="clear" w:color="auto" w:fill="FFFFFF"/>
        </w:rPr>
        <w:lastRenderedPageBreak/>
        <w:t>technique, then group them with similar topics. They compared with the different algorithms K-means and peak-searching.</w:t>
      </w:r>
    </w:p>
    <w:p w14:paraId="2637AF10" w14:textId="508B443E" w:rsidR="00C65D8F" w:rsidRPr="00C65D8F" w:rsidRDefault="004D3C25" w:rsidP="00C65D8F">
      <w:pPr>
        <w:pStyle w:val="Abstract"/>
        <w:rPr>
          <w:rFonts w:cs="Linux Libertine"/>
          <w:color w:val="333333"/>
          <w:szCs w:val="23"/>
          <w:shd w:val="clear" w:color="auto" w:fill="FFFFFF"/>
        </w:rPr>
      </w:pPr>
      <w:r w:rsidRPr="004D3C25">
        <w:rPr>
          <w:rFonts w:cs="Linux Libertine"/>
          <w:color w:val="333333"/>
          <w:szCs w:val="18"/>
          <w:shd w:val="clear" w:color="auto" w:fill="FFFFFF"/>
        </w:rPr>
        <w:t xml:space="preserve">Marium Nafees </w:t>
      </w:r>
      <w:r>
        <w:rPr>
          <w:rFonts w:cs="Linux Libertine"/>
          <w:color w:val="333333"/>
          <w:szCs w:val="18"/>
          <w:shd w:val="clear" w:color="auto" w:fill="FFFFFF"/>
        </w:rPr>
        <w:t>[9]</w:t>
      </w:r>
      <w:r w:rsidRPr="004D3C25">
        <w:rPr>
          <w:rFonts w:cs="Linux Libertine"/>
          <w:color w:val="333333"/>
          <w:szCs w:val="18"/>
          <w:shd w:val="clear" w:color="auto" w:fill="FFFFFF"/>
        </w:rPr>
        <w:t>.</w:t>
      </w:r>
      <w:r w:rsidR="00662E38">
        <w:rPr>
          <w:rFonts w:cs="Linux Libertine"/>
          <w:color w:val="333333"/>
          <w:szCs w:val="23"/>
          <w:shd w:val="clear" w:color="auto" w:fill="FFFFFF"/>
        </w:rPr>
        <w:t>Santhosh Kumar KL [</w:t>
      </w:r>
      <w:r>
        <w:rPr>
          <w:rFonts w:cs="Linux Libertine"/>
          <w:color w:val="333333"/>
          <w:szCs w:val="23"/>
          <w:shd w:val="clear" w:color="auto" w:fill="FFFFFF"/>
        </w:rPr>
        <w:t>10</w:t>
      </w:r>
      <w:r w:rsidR="00662E38">
        <w:rPr>
          <w:rFonts w:cs="Linux Libertine"/>
          <w:color w:val="333333"/>
          <w:szCs w:val="23"/>
          <w:shd w:val="clear" w:color="auto" w:fill="FFFFFF"/>
        </w:rPr>
        <w:t xml:space="preserve">], he used both </w:t>
      </w:r>
      <w:r>
        <w:rPr>
          <w:rFonts w:cs="Linux Libertine"/>
          <w:color w:val="333333"/>
          <w:szCs w:val="23"/>
          <w:shd w:val="clear" w:color="auto" w:fill="FFFFFF"/>
        </w:rPr>
        <w:t>naïve bayes, SVM and Logistic regression on reviews from twitter and Amazon respectively. The technology used are good to conclude Sentimental analysis, but SVM is the best approach to attain utmost precision of the polarity division.</w:t>
      </w:r>
    </w:p>
    <w:p w14:paraId="3C4D772B" w14:textId="0FB3063C" w:rsidR="00C65D8F" w:rsidRDefault="00C65D8F" w:rsidP="00C65D8F">
      <w:pPr>
        <w:pStyle w:val="Abstract"/>
        <w:rPr>
          <w:rFonts w:cs="Linux Libertine"/>
          <w:color w:val="333333"/>
          <w:szCs w:val="23"/>
          <w:shd w:val="clear" w:color="auto" w:fill="FFFFFF"/>
        </w:rPr>
      </w:pPr>
      <w:r w:rsidRPr="00C65D8F">
        <w:rPr>
          <w:rFonts w:cs="Linux Libertine"/>
          <w:color w:val="333333"/>
          <w:szCs w:val="23"/>
          <w:shd w:val="clear" w:color="auto" w:fill="FFFFFF"/>
        </w:rPr>
        <w:t>It has been estimated that the ‘Helpfulness Voting’ system brings in Amazon.com about $2.7</w:t>
      </w:r>
      <w:r>
        <w:rPr>
          <w:rFonts w:cs="Linux Libertine"/>
          <w:color w:val="333333"/>
          <w:szCs w:val="23"/>
          <w:shd w:val="clear" w:color="auto" w:fill="FFFFFF"/>
        </w:rPr>
        <w:t xml:space="preserve"> </w:t>
      </w:r>
      <w:r w:rsidRPr="00C65D8F">
        <w:rPr>
          <w:rFonts w:cs="Linux Libertine"/>
          <w:color w:val="333333"/>
          <w:szCs w:val="23"/>
          <w:shd w:val="clear" w:color="auto" w:fill="FFFFFF"/>
        </w:rPr>
        <w:t>billion in additional revenue</w:t>
      </w:r>
      <w:r>
        <w:rPr>
          <w:rFonts w:cs="Linux Libertine"/>
          <w:color w:val="333333"/>
          <w:szCs w:val="23"/>
          <w:shd w:val="clear" w:color="auto" w:fill="FFFFFF"/>
        </w:rPr>
        <w:t>[14]</w:t>
      </w:r>
      <w:r w:rsidRPr="00C65D8F">
        <w:rPr>
          <w:rFonts w:cs="Linux Libertine"/>
          <w:color w:val="333333"/>
          <w:szCs w:val="23"/>
          <w:shd w:val="clear" w:color="auto" w:fill="FFFFFF"/>
        </w:rPr>
        <w:t>. It is imperative for any business organization to</w:t>
      </w:r>
      <w:r>
        <w:rPr>
          <w:rFonts w:cs="Linux Libertine"/>
          <w:color w:val="333333"/>
          <w:szCs w:val="23"/>
          <w:shd w:val="clear" w:color="auto" w:fill="FFFFFF"/>
        </w:rPr>
        <w:t xml:space="preserve"> </w:t>
      </w:r>
      <w:r w:rsidRPr="00C65D8F">
        <w:rPr>
          <w:rFonts w:cs="Linux Libertine"/>
          <w:color w:val="333333"/>
          <w:szCs w:val="23"/>
          <w:shd w:val="clear" w:color="auto" w:fill="FFFFFF"/>
        </w:rPr>
        <w:t>perceive which factors determine the helpfulness of the online reviews. This can help the online</w:t>
      </w:r>
      <w:r>
        <w:rPr>
          <w:rFonts w:cs="Linux Libertine"/>
          <w:color w:val="333333"/>
          <w:szCs w:val="23"/>
          <w:shd w:val="clear" w:color="auto" w:fill="FFFFFF"/>
        </w:rPr>
        <w:t xml:space="preserve"> </w:t>
      </w:r>
      <w:r w:rsidRPr="00C65D8F">
        <w:rPr>
          <w:rFonts w:cs="Linux Libertine"/>
          <w:color w:val="333333"/>
          <w:szCs w:val="23"/>
          <w:shd w:val="clear" w:color="auto" w:fill="FFFFFF"/>
        </w:rPr>
        <w:t>business managers increase the revenue by designing and implementing an automated system for</w:t>
      </w:r>
      <w:r>
        <w:rPr>
          <w:rFonts w:cs="Linux Libertine"/>
          <w:color w:val="333333"/>
          <w:szCs w:val="23"/>
          <w:shd w:val="clear" w:color="auto" w:fill="FFFFFF"/>
        </w:rPr>
        <w:t xml:space="preserve"> </w:t>
      </w:r>
      <w:r w:rsidRPr="00C65D8F">
        <w:rPr>
          <w:rFonts w:cs="Linux Libertine"/>
          <w:color w:val="333333"/>
          <w:szCs w:val="23"/>
          <w:shd w:val="clear" w:color="auto" w:fill="FFFFFF"/>
        </w:rPr>
        <w:t>classification of the vast quantity of the online consumer reviews data</w:t>
      </w:r>
      <w:r>
        <w:rPr>
          <w:rFonts w:cs="Linux Libertine"/>
          <w:color w:val="333333"/>
          <w:szCs w:val="23"/>
          <w:shd w:val="clear" w:color="auto" w:fill="FFFFFF"/>
        </w:rPr>
        <w:t>.</w:t>
      </w:r>
    </w:p>
    <w:p w14:paraId="4BCB2FDB" w14:textId="4CF7D52D" w:rsidR="008175E8" w:rsidRDefault="008175E8" w:rsidP="00946570">
      <w:pPr>
        <w:pStyle w:val="Abstract"/>
        <w:rPr>
          <w:rFonts w:cs="Linux Libertine"/>
          <w:color w:val="333333"/>
          <w:szCs w:val="23"/>
          <w:shd w:val="clear" w:color="auto" w:fill="FFFFFF"/>
        </w:rPr>
      </w:pPr>
    </w:p>
    <w:p w14:paraId="474237C7" w14:textId="2DF3BD88" w:rsidR="001E1E5B" w:rsidRDefault="008175E8" w:rsidP="00946570">
      <w:pPr>
        <w:pStyle w:val="Abstract"/>
        <w:rPr>
          <w:rFonts w:cs="Linux Libertine"/>
          <w:b/>
          <w:color w:val="333333"/>
          <w:szCs w:val="23"/>
          <w:shd w:val="clear" w:color="auto" w:fill="FFFFFF"/>
        </w:rPr>
      </w:pPr>
      <w:r>
        <w:rPr>
          <w:rFonts w:cs="Linux Libertine"/>
          <w:b/>
          <w:color w:val="333333"/>
          <w:szCs w:val="23"/>
          <w:shd w:val="clear" w:color="auto" w:fill="FFFFFF"/>
        </w:rPr>
        <w:t>M</w:t>
      </w:r>
      <w:r w:rsidR="00662E38">
        <w:rPr>
          <w:rFonts w:cs="Linux Libertine"/>
          <w:b/>
          <w:color w:val="333333"/>
          <w:szCs w:val="23"/>
          <w:shd w:val="clear" w:color="auto" w:fill="FFFFFF"/>
        </w:rPr>
        <w:t>ETHODOLOGY</w:t>
      </w:r>
    </w:p>
    <w:p w14:paraId="49018499" w14:textId="4F3F2DC2" w:rsidR="00522DA7" w:rsidRDefault="00522DA7" w:rsidP="00946570">
      <w:pPr>
        <w:pStyle w:val="Abstract"/>
        <w:rPr>
          <w:rFonts w:cs="Linux Libertine"/>
          <w:b/>
          <w:color w:val="333333"/>
          <w:szCs w:val="23"/>
          <w:shd w:val="clear" w:color="auto" w:fill="FFFFFF"/>
        </w:rPr>
      </w:pPr>
      <w:r>
        <w:rPr>
          <w:rFonts w:cs="Linux Libertine"/>
          <w:b/>
          <w:color w:val="333333"/>
          <w:szCs w:val="23"/>
          <w:shd w:val="clear" w:color="auto" w:fill="FFFFFF"/>
        </w:rPr>
        <w:t>(i).Machine Learning</w:t>
      </w:r>
    </w:p>
    <w:p w14:paraId="45CB38CD" w14:textId="303F49BE" w:rsidR="00522DA7" w:rsidRPr="00522DA7" w:rsidRDefault="00522DA7" w:rsidP="00946570">
      <w:pPr>
        <w:pStyle w:val="Abstract"/>
        <w:rPr>
          <w:rFonts w:cs="Linux Libertine"/>
          <w:color w:val="333333"/>
          <w:szCs w:val="23"/>
          <w:shd w:val="clear" w:color="auto" w:fill="FFFFFF"/>
        </w:rPr>
      </w:pPr>
      <w:r>
        <w:rPr>
          <w:rFonts w:cs="Linux Libertine"/>
          <w:color w:val="333333"/>
          <w:szCs w:val="23"/>
          <w:shd w:val="clear" w:color="auto" w:fill="FFFFFF"/>
        </w:rPr>
        <w:t>Training the machine is basic requirement for the sentimental analysis. Along the lexicons the machine learning most used the technology for the machine learning</w:t>
      </w:r>
      <w:r w:rsidR="008A2BE5">
        <w:rPr>
          <w:rFonts w:cs="Linux Libertine"/>
          <w:color w:val="333333"/>
          <w:szCs w:val="23"/>
          <w:shd w:val="clear" w:color="auto" w:fill="FFFFFF"/>
        </w:rPr>
        <w:t>[1</w:t>
      </w:r>
      <w:r w:rsidR="00223B03">
        <w:rPr>
          <w:rFonts w:cs="Linux Libertine"/>
          <w:color w:val="333333"/>
          <w:szCs w:val="23"/>
          <w:shd w:val="clear" w:color="auto" w:fill="FFFFFF"/>
        </w:rPr>
        <w:t>0</w:t>
      </w:r>
      <w:r w:rsidR="008A2BE5">
        <w:rPr>
          <w:rFonts w:cs="Linux Libertine"/>
          <w:color w:val="333333"/>
          <w:szCs w:val="23"/>
          <w:shd w:val="clear" w:color="auto" w:fill="FFFFFF"/>
        </w:rPr>
        <w:t>]</w:t>
      </w:r>
      <w:r>
        <w:rPr>
          <w:rFonts w:cs="Linux Libertine"/>
          <w:color w:val="333333"/>
          <w:szCs w:val="23"/>
          <w:shd w:val="clear" w:color="auto" w:fill="FFFFFF"/>
        </w:rPr>
        <w:t>. There are many algorithms are used in sentimental analysis, some are supervised and some are unsupervised machine learning.</w:t>
      </w:r>
    </w:p>
    <w:p w14:paraId="0891611A" w14:textId="20491F71" w:rsidR="001E1E5B" w:rsidRDefault="001E1E5B" w:rsidP="00946570">
      <w:pPr>
        <w:pStyle w:val="Abstract"/>
        <w:rPr>
          <w:rFonts w:cs="Linux Libertine"/>
          <w:b/>
          <w:color w:val="333333"/>
          <w:szCs w:val="23"/>
          <w:shd w:val="clear" w:color="auto" w:fill="FFFFFF"/>
        </w:rPr>
      </w:pPr>
      <w:r>
        <w:rPr>
          <w:rFonts w:cs="Linux Libertine"/>
          <w:b/>
          <w:color w:val="333333"/>
          <w:szCs w:val="23"/>
          <w:shd w:val="clear" w:color="auto" w:fill="FFFFFF"/>
        </w:rPr>
        <w:t>(i</w:t>
      </w:r>
      <w:r w:rsidR="00522DA7">
        <w:rPr>
          <w:rFonts w:cs="Linux Libertine"/>
          <w:b/>
          <w:color w:val="333333"/>
          <w:szCs w:val="23"/>
          <w:shd w:val="clear" w:color="auto" w:fill="FFFFFF"/>
        </w:rPr>
        <w:t>i</w:t>
      </w:r>
      <w:r>
        <w:rPr>
          <w:rFonts w:cs="Linux Libertine"/>
          <w:b/>
          <w:color w:val="333333"/>
          <w:szCs w:val="23"/>
          <w:shd w:val="clear" w:color="auto" w:fill="FFFFFF"/>
        </w:rPr>
        <w:t>).</w:t>
      </w:r>
      <w:r w:rsidR="00987871">
        <w:rPr>
          <w:rFonts w:cs="Linux Libertine"/>
          <w:b/>
          <w:color w:val="333333"/>
          <w:szCs w:val="23"/>
          <w:shd w:val="clear" w:color="auto" w:fill="FFFFFF"/>
        </w:rPr>
        <w:t xml:space="preserve"> </w:t>
      </w:r>
      <w:r>
        <w:rPr>
          <w:rFonts w:cs="Linux Libertine"/>
          <w:b/>
          <w:color w:val="333333"/>
          <w:szCs w:val="23"/>
          <w:shd w:val="clear" w:color="auto" w:fill="FFFFFF"/>
        </w:rPr>
        <w:t>Data Acquisition</w:t>
      </w:r>
    </w:p>
    <w:p w14:paraId="575C384D" w14:textId="049033DC" w:rsidR="00987871" w:rsidRDefault="00365E62" w:rsidP="00946570">
      <w:pPr>
        <w:pStyle w:val="Abstract"/>
        <w:rPr>
          <w:rFonts w:cs="Linux Libertine"/>
          <w:color w:val="333333"/>
          <w:szCs w:val="23"/>
          <w:shd w:val="clear" w:color="auto" w:fill="FFFFFF"/>
        </w:rPr>
      </w:pPr>
      <w:r>
        <w:rPr>
          <w:rFonts w:cs="Linux Libertine"/>
          <w:color w:val="333333"/>
          <w:szCs w:val="23"/>
          <w:shd w:val="clear" w:color="auto" w:fill="FFFFFF"/>
        </w:rPr>
        <w:t xml:space="preserve">The Internet is good source of the digital data, this is why it is becomes easy to collect the data for the analysis. Most of the user opinion found </w:t>
      </w:r>
      <w:r w:rsidR="00522DA7">
        <w:rPr>
          <w:rFonts w:cs="Linux Libertine"/>
          <w:color w:val="333333"/>
          <w:szCs w:val="23"/>
          <w:shd w:val="clear" w:color="auto" w:fill="FFFFFF"/>
        </w:rPr>
        <w:t>in the social media.[</w:t>
      </w:r>
      <w:r w:rsidR="008A2BE5">
        <w:rPr>
          <w:rFonts w:cs="Linux Libertine"/>
          <w:color w:val="333333"/>
          <w:szCs w:val="23"/>
          <w:shd w:val="clear" w:color="auto" w:fill="FFFFFF"/>
        </w:rPr>
        <w:t>10</w:t>
      </w:r>
      <w:r w:rsidR="00522DA7">
        <w:rPr>
          <w:rFonts w:cs="Linux Libertine"/>
          <w:color w:val="333333"/>
          <w:szCs w:val="23"/>
          <w:shd w:val="clear" w:color="auto" w:fill="FFFFFF"/>
        </w:rPr>
        <w:t>]</w:t>
      </w:r>
      <w:r>
        <w:rPr>
          <w:rFonts w:cs="Linux Libertine"/>
          <w:color w:val="333333"/>
          <w:szCs w:val="23"/>
          <w:shd w:val="clear" w:color="auto" w:fill="FFFFFF"/>
        </w:rPr>
        <w:t xml:space="preserve"> </w:t>
      </w:r>
      <w:r w:rsidR="001E1E5B">
        <w:rPr>
          <w:rFonts w:cs="Linux Libertine"/>
          <w:color w:val="333333"/>
          <w:szCs w:val="23"/>
          <w:shd w:val="clear" w:color="auto" w:fill="FFFFFF"/>
        </w:rPr>
        <w:t>In this study Amazon fine food dataset is used. The dataset data span period of more than 10 years which includes the more than 500,000 reviews up to October 2012. The reviews include product and user information. It also include</w:t>
      </w:r>
      <w:r w:rsidR="00987871">
        <w:rPr>
          <w:rFonts w:cs="Linux Libertine"/>
          <w:color w:val="333333"/>
          <w:szCs w:val="23"/>
          <w:shd w:val="clear" w:color="auto" w:fill="FFFFFF"/>
        </w:rPr>
        <w:t xml:space="preserve"> </w:t>
      </w:r>
      <w:r w:rsidR="001E1E5B">
        <w:rPr>
          <w:rFonts w:cs="Linux Libertine"/>
          <w:color w:val="333333"/>
          <w:szCs w:val="23"/>
          <w:shd w:val="clear" w:color="auto" w:fill="FFFFFF"/>
        </w:rPr>
        <w:t>reviews from all other Amazon categories.</w:t>
      </w:r>
    </w:p>
    <w:p w14:paraId="3608D5CC" w14:textId="02367C44" w:rsidR="004C6799" w:rsidRDefault="004C6799" w:rsidP="00946570">
      <w:pPr>
        <w:pStyle w:val="Abstract"/>
        <w:rPr>
          <w:rFonts w:cs="Linux Libertine"/>
          <w:color w:val="333333"/>
          <w:szCs w:val="23"/>
          <w:shd w:val="clear" w:color="auto" w:fill="FFFFFF"/>
        </w:rPr>
      </w:pPr>
      <w:r>
        <w:rPr>
          <w:rFonts w:cs="Linux Libertine"/>
          <w:color w:val="333333"/>
          <w:szCs w:val="23"/>
          <w:shd w:val="clear" w:color="auto" w:fill="FFFFFF"/>
        </w:rPr>
        <w:t>Dataset Details:</w:t>
      </w:r>
    </w:p>
    <w:p w14:paraId="501782D6" w14:textId="77777777" w:rsidR="004C6799" w:rsidRPr="004C6799" w:rsidRDefault="004C6799" w:rsidP="004C6799">
      <w:pPr>
        <w:pStyle w:val="Abstract"/>
        <w:spacing w:line="240" w:lineRule="auto"/>
        <w:rPr>
          <w:rFonts w:cs="Linux Libertine"/>
          <w:color w:val="333333"/>
          <w:szCs w:val="23"/>
          <w:shd w:val="clear" w:color="auto" w:fill="FFFFFF"/>
        </w:rPr>
      </w:pPr>
      <w:r w:rsidRPr="004C6799">
        <w:rPr>
          <w:rFonts w:cs="Linux Libertine"/>
          <w:color w:val="333333"/>
          <w:szCs w:val="23"/>
          <w:shd w:val="clear" w:color="auto" w:fill="FFFFFF"/>
        </w:rPr>
        <w:t>Number of reviews: 568,454</w:t>
      </w:r>
    </w:p>
    <w:p w14:paraId="31032E20" w14:textId="77777777" w:rsidR="004C6799" w:rsidRPr="004C6799" w:rsidRDefault="004C6799" w:rsidP="004C6799">
      <w:pPr>
        <w:pStyle w:val="Abstract"/>
        <w:spacing w:line="240" w:lineRule="auto"/>
        <w:rPr>
          <w:rFonts w:cs="Linux Libertine"/>
          <w:color w:val="333333"/>
          <w:szCs w:val="23"/>
          <w:shd w:val="clear" w:color="auto" w:fill="FFFFFF"/>
        </w:rPr>
      </w:pPr>
      <w:r w:rsidRPr="004C6799">
        <w:rPr>
          <w:rFonts w:cs="Linux Libertine"/>
          <w:color w:val="333333"/>
          <w:szCs w:val="23"/>
          <w:shd w:val="clear" w:color="auto" w:fill="FFFFFF"/>
        </w:rPr>
        <w:t>Number of users: 256,059</w:t>
      </w:r>
    </w:p>
    <w:p w14:paraId="620D480E" w14:textId="77777777" w:rsidR="004C6799" w:rsidRPr="004C6799" w:rsidRDefault="004C6799" w:rsidP="004C6799">
      <w:pPr>
        <w:pStyle w:val="Abstract"/>
        <w:spacing w:line="240" w:lineRule="auto"/>
        <w:rPr>
          <w:rFonts w:cs="Linux Libertine"/>
          <w:color w:val="333333"/>
          <w:szCs w:val="23"/>
          <w:shd w:val="clear" w:color="auto" w:fill="FFFFFF"/>
        </w:rPr>
      </w:pPr>
      <w:r w:rsidRPr="004C6799">
        <w:rPr>
          <w:rFonts w:cs="Linux Libertine"/>
          <w:color w:val="333333"/>
          <w:szCs w:val="23"/>
          <w:shd w:val="clear" w:color="auto" w:fill="FFFFFF"/>
        </w:rPr>
        <w:t>Number of products: 74,258</w:t>
      </w:r>
    </w:p>
    <w:p w14:paraId="32923766" w14:textId="77777777" w:rsidR="004C6799" w:rsidRPr="004C6799" w:rsidRDefault="004C6799" w:rsidP="004C6799">
      <w:pPr>
        <w:pStyle w:val="Abstract"/>
        <w:spacing w:line="240" w:lineRule="auto"/>
        <w:rPr>
          <w:rFonts w:cs="Linux Libertine"/>
          <w:color w:val="333333"/>
          <w:szCs w:val="23"/>
          <w:shd w:val="clear" w:color="auto" w:fill="FFFFFF"/>
        </w:rPr>
      </w:pPr>
      <w:r w:rsidRPr="004C6799">
        <w:rPr>
          <w:rFonts w:cs="Linux Libertine"/>
          <w:color w:val="333333"/>
          <w:szCs w:val="23"/>
          <w:shd w:val="clear" w:color="auto" w:fill="FFFFFF"/>
        </w:rPr>
        <w:t>Timespan: Oct 1999 - Oct 2012</w:t>
      </w:r>
    </w:p>
    <w:p w14:paraId="2E6416A1" w14:textId="77777777" w:rsidR="004C6799" w:rsidRPr="004C6799" w:rsidRDefault="004C6799" w:rsidP="004C6799">
      <w:pPr>
        <w:pStyle w:val="Abstract"/>
        <w:spacing w:line="240" w:lineRule="auto"/>
        <w:rPr>
          <w:rFonts w:cs="Linux Libertine"/>
          <w:color w:val="333333"/>
          <w:szCs w:val="23"/>
          <w:shd w:val="clear" w:color="auto" w:fill="FFFFFF"/>
        </w:rPr>
      </w:pPr>
      <w:r w:rsidRPr="004C6799">
        <w:rPr>
          <w:rFonts w:cs="Linux Libertine"/>
          <w:color w:val="333333"/>
          <w:szCs w:val="23"/>
          <w:shd w:val="clear" w:color="auto" w:fill="FFFFFF"/>
        </w:rPr>
        <w:t>Number of Attributes/Columns in data: 10</w:t>
      </w:r>
    </w:p>
    <w:p w14:paraId="7F49DFB1" w14:textId="77777777" w:rsidR="004C6799" w:rsidRDefault="004C6799" w:rsidP="00946570">
      <w:pPr>
        <w:pStyle w:val="Abstract"/>
        <w:rPr>
          <w:rFonts w:cs="Linux Libertine"/>
          <w:color w:val="333333"/>
          <w:szCs w:val="23"/>
          <w:shd w:val="clear" w:color="auto" w:fill="FFFFFF"/>
        </w:rPr>
      </w:pPr>
    </w:p>
    <w:p w14:paraId="7F7ED2B3" w14:textId="7057D92A" w:rsidR="009F03F6" w:rsidRDefault="009F03F6" w:rsidP="00946570">
      <w:pPr>
        <w:pStyle w:val="Abstract"/>
        <w:rPr>
          <w:rFonts w:cs="Linux Libertine"/>
          <w:b/>
          <w:color w:val="333333"/>
          <w:szCs w:val="23"/>
          <w:shd w:val="clear" w:color="auto" w:fill="FFFFFF"/>
        </w:rPr>
      </w:pPr>
      <w:r>
        <w:rPr>
          <w:rFonts w:cs="Linux Libertine"/>
          <w:b/>
          <w:color w:val="333333"/>
          <w:szCs w:val="23"/>
          <w:shd w:val="clear" w:color="auto" w:fill="FFFFFF"/>
        </w:rPr>
        <w:t>(iii).Data Preprocessing</w:t>
      </w:r>
    </w:p>
    <w:p w14:paraId="753313B8" w14:textId="4DEB19C4" w:rsidR="009F03F6" w:rsidRDefault="009F03F6" w:rsidP="00946570">
      <w:pPr>
        <w:pStyle w:val="Abstract"/>
        <w:rPr>
          <w:rFonts w:cs="Linux Libertine"/>
          <w:color w:val="333333"/>
          <w:szCs w:val="23"/>
          <w:shd w:val="clear" w:color="auto" w:fill="FFFFFF"/>
        </w:rPr>
      </w:pPr>
      <w:r>
        <w:rPr>
          <w:rFonts w:cs="Linux Libertine"/>
          <w:color w:val="333333"/>
          <w:szCs w:val="23"/>
          <w:shd w:val="clear" w:color="auto" w:fill="FFFFFF"/>
        </w:rPr>
        <w:t>Data preprocessing is necessary for the data analysis. We create the dataset sometimes that contain many garbage data</w:t>
      </w:r>
      <w:r w:rsidR="008A2BE5">
        <w:rPr>
          <w:rFonts w:cs="Linux Libertine"/>
          <w:color w:val="333333"/>
          <w:szCs w:val="23"/>
          <w:shd w:val="clear" w:color="auto" w:fill="FFFFFF"/>
        </w:rPr>
        <w:t>[12]</w:t>
      </w:r>
      <w:r>
        <w:rPr>
          <w:rFonts w:cs="Linux Libertine"/>
          <w:color w:val="333333"/>
          <w:szCs w:val="23"/>
          <w:shd w:val="clear" w:color="auto" w:fill="FFFFFF"/>
        </w:rPr>
        <w:t>. So we need to clean the data before applying any machine learning models. Preprocessing the data includes removing the numbers, punctuations, images, lemmatizing or stemming the words.</w:t>
      </w:r>
    </w:p>
    <w:p w14:paraId="76F0B5B7" w14:textId="3F0B74FD" w:rsidR="004C6799" w:rsidRDefault="004C6799" w:rsidP="004C6799">
      <w:pPr>
        <w:pStyle w:val="Abstract"/>
        <w:rPr>
          <w:rFonts w:cs="Linux Libertine"/>
          <w:b/>
          <w:color w:val="333333"/>
          <w:szCs w:val="23"/>
          <w:shd w:val="clear" w:color="auto" w:fill="FFFFFF"/>
        </w:rPr>
      </w:pPr>
    </w:p>
    <w:p w14:paraId="3593D9BD" w14:textId="518F5F25" w:rsidR="00D12BBD" w:rsidRDefault="00C65D8F" w:rsidP="004C6799">
      <w:pPr>
        <w:pStyle w:val="Abstract"/>
        <w:rPr>
          <w:rFonts w:cs="Linux Libertine"/>
          <w:b/>
          <w:color w:val="333333"/>
          <w:szCs w:val="23"/>
          <w:shd w:val="clear" w:color="auto" w:fill="FFFFFF"/>
        </w:rPr>
      </w:pPr>
      <w:r>
        <w:rPr>
          <w:rFonts w:cs="Linux Libertine"/>
          <w:b/>
          <w:noProof/>
          <w:color w:val="333333"/>
          <w:szCs w:val="23"/>
          <w:shd w:val="clear" w:color="auto" w:fill="FFFFFF"/>
        </w:rPr>
        <w:drawing>
          <wp:inline distT="0" distB="0" distL="0" distR="0" wp14:anchorId="044201E9" wp14:editId="04C8AB8F">
            <wp:extent cx="3048000" cy="13411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stretch>
                      <a:fillRect/>
                    </a:stretch>
                  </pic:blipFill>
                  <pic:spPr>
                    <a:xfrm>
                      <a:off x="0" y="0"/>
                      <a:ext cx="3048000" cy="1341120"/>
                    </a:xfrm>
                    <a:prstGeom prst="rect">
                      <a:avLst/>
                    </a:prstGeom>
                  </pic:spPr>
                </pic:pic>
              </a:graphicData>
            </a:graphic>
          </wp:inline>
        </w:drawing>
      </w:r>
    </w:p>
    <w:p w14:paraId="795F34EA" w14:textId="547DFA61" w:rsidR="00D12BBD" w:rsidRDefault="00D12BBD" w:rsidP="004C6799">
      <w:pPr>
        <w:pStyle w:val="Abstract"/>
        <w:rPr>
          <w:rFonts w:cs="Linux Libertine"/>
          <w:b/>
          <w:color w:val="333333"/>
          <w:szCs w:val="23"/>
          <w:shd w:val="clear" w:color="auto" w:fill="FFFFFF"/>
        </w:rPr>
      </w:pPr>
    </w:p>
    <w:p w14:paraId="5C46FD00" w14:textId="1B89222C" w:rsidR="004C6799" w:rsidRPr="004C6799" w:rsidRDefault="004C6799" w:rsidP="004C6799">
      <w:pPr>
        <w:pStyle w:val="Abstract"/>
        <w:rPr>
          <w:rFonts w:cs="Linux Libertine"/>
          <w:b/>
          <w:color w:val="333333"/>
          <w:szCs w:val="23"/>
          <w:shd w:val="clear" w:color="auto" w:fill="FFFFFF"/>
        </w:rPr>
      </w:pPr>
      <w:r w:rsidRPr="004C6799">
        <w:rPr>
          <w:rFonts w:cs="Linux Libertine"/>
          <w:b/>
          <w:color w:val="333333"/>
          <w:szCs w:val="23"/>
          <w:shd w:val="clear" w:color="auto" w:fill="FFFFFF"/>
        </w:rPr>
        <w:t>Index</w:t>
      </w:r>
      <w:r w:rsidRPr="004C6799">
        <w:rPr>
          <w:rFonts w:cs="Linux Libertine"/>
          <w:b/>
          <w:color w:val="333333"/>
          <w:szCs w:val="23"/>
          <w:shd w:val="clear" w:color="auto" w:fill="FFFFFF"/>
        </w:rPr>
        <w:t xml:space="preserve"> for Methodology : </w:t>
      </w:r>
    </w:p>
    <w:p w14:paraId="2A64D31A" w14:textId="77777777"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 xml:space="preserve">Collection and Loading of data </w:t>
      </w:r>
    </w:p>
    <w:p w14:paraId="790347B6" w14:textId="77777777"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Exploratory data analysis</w:t>
      </w:r>
    </w:p>
    <w:p w14:paraId="0DE304F6" w14:textId="77777777"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ab/>
        <w:t xml:space="preserve">-Deduplication </w:t>
      </w:r>
    </w:p>
    <w:p w14:paraId="5941FDF3" w14:textId="77777777"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ab/>
        <w:t>-General analysis</w:t>
      </w:r>
    </w:p>
    <w:p w14:paraId="53B8300A" w14:textId="77777777"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 xml:space="preserve">Preprocessing </w:t>
      </w:r>
    </w:p>
    <w:p w14:paraId="5C17C486" w14:textId="77777777"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ab/>
        <w:t xml:space="preserve">-Preprocessing review text </w:t>
      </w:r>
    </w:p>
    <w:p w14:paraId="16DB412B" w14:textId="77777777"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 xml:space="preserve">Vectorization </w:t>
      </w:r>
    </w:p>
    <w:p w14:paraId="6FF7F347" w14:textId="0B78357B"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Applying algorithm with below steps</w:t>
      </w:r>
    </w:p>
    <w:p w14:paraId="163CD5F1" w14:textId="77777777" w:rsidR="004C6799" w:rsidRPr="004C6799" w:rsidRDefault="004C6799" w:rsidP="004C6799">
      <w:pPr>
        <w:pStyle w:val="Abstract"/>
        <w:rPr>
          <w:rFonts w:cs="Linux Libertine"/>
          <w:b/>
          <w:color w:val="333333"/>
          <w:szCs w:val="23"/>
          <w:shd w:val="clear" w:color="auto" w:fill="FFFFFF"/>
        </w:rPr>
      </w:pPr>
      <w:r w:rsidRPr="004C6799">
        <w:rPr>
          <w:rFonts w:cs="Linux Libertine"/>
          <w:b/>
          <w:color w:val="333333"/>
          <w:szCs w:val="23"/>
          <w:shd w:val="clear" w:color="auto" w:fill="FFFFFF"/>
        </w:rPr>
        <w:t xml:space="preserve">1)Collection and Loading of data :- </w:t>
      </w:r>
    </w:p>
    <w:p w14:paraId="5156E087" w14:textId="22C900FE"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ab/>
        <w:t>Before starting the actual machine learning implementation of any algorithm, we need to get the dataset.</w:t>
      </w:r>
      <w:r w:rsidR="00296326">
        <w:rPr>
          <w:rFonts w:cs="Linux Libertine"/>
          <w:color w:val="333333"/>
          <w:szCs w:val="23"/>
          <w:shd w:val="clear" w:color="auto" w:fill="FFFFFF"/>
        </w:rPr>
        <w:t xml:space="preserve"> </w:t>
      </w:r>
      <w:r w:rsidRPr="004C6799">
        <w:rPr>
          <w:rFonts w:cs="Linux Libertine"/>
          <w:color w:val="333333"/>
          <w:szCs w:val="23"/>
          <w:shd w:val="clear" w:color="auto" w:fill="FFFFFF"/>
        </w:rPr>
        <w:t>For my project that is sentimental analysis of amazon fine food dataset i have collected dataset from the popular site Kaggle. The Amazon Fine Food Reviews dataset consists of reviews of fine foods from Amazon. After loading the dataset found below observation from the dataset.</w:t>
      </w:r>
      <w:r>
        <w:rPr>
          <w:rFonts w:cs="Linux Libertine"/>
          <w:color w:val="333333"/>
          <w:szCs w:val="23"/>
          <w:shd w:val="clear" w:color="auto" w:fill="FFFFFF"/>
        </w:rPr>
        <w:t xml:space="preserve"> </w:t>
      </w:r>
      <w:r w:rsidRPr="004C6799">
        <w:rPr>
          <w:rFonts w:cs="Linux Libertine"/>
          <w:color w:val="333333"/>
          <w:szCs w:val="23"/>
          <w:shd w:val="clear" w:color="auto" w:fill="FFFFFF"/>
        </w:rPr>
        <w:t>In order to load the data, We have used the SQLITE dataset as it is easier to query the data and</w:t>
      </w:r>
      <w:r>
        <w:rPr>
          <w:rFonts w:cs="Linux Libertine"/>
          <w:color w:val="333333"/>
          <w:szCs w:val="23"/>
          <w:shd w:val="clear" w:color="auto" w:fill="FFFFFF"/>
        </w:rPr>
        <w:t xml:space="preserve"> </w:t>
      </w:r>
      <w:r w:rsidRPr="004C6799">
        <w:rPr>
          <w:rFonts w:cs="Linux Libertine"/>
          <w:color w:val="333333"/>
          <w:szCs w:val="23"/>
          <w:shd w:val="clear" w:color="auto" w:fill="FFFFFF"/>
        </w:rPr>
        <w:t xml:space="preserve">visualize the data efficiently. </w:t>
      </w:r>
    </w:p>
    <w:p w14:paraId="0CF086F1" w14:textId="77777777" w:rsidR="004C6799" w:rsidRPr="004C6799" w:rsidRDefault="004C6799" w:rsidP="004C6799">
      <w:pPr>
        <w:pStyle w:val="Abstract"/>
        <w:rPr>
          <w:rFonts w:cs="Linux Libertine"/>
          <w:b/>
          <w:color w:val="333333"/>
          <w:szCs w:val="23"/>
          <w:shd w:val="clear" w:color="auto" w:fill="FFFFFF"/>
        </w:rPr>
      </w:pPr>
      <w:r w:rsidRPr="004C6799">
        <w:rPr>
          <w:rFonts w:cs="Linux Libertine"/>
          <w:b/>
          <w:color w:val="333333"/>
          <w:szCs w:val="23"/>
          <w:shd w:val="clear" w:color="auto" w:fill="FFFFFF"/>
        </w:rPr>
        <w:t xml:space="preserve">Objective : </w:t>
      </w:r>
    </w:p>
    <w:p w14:paraId="6A558022" w14:textId="13EA4173"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ab/>
        <w:t>Given a review, determine whether the review is positive (rating of 4 or 5) or negative (rating of 1or 2).</w:t>
      </w:r>
    </w:p>
    <w:p w14:paraId="47E71C10" w14:textId="77777777" w:rsidR="00E12BFA" w:rsidRDefault="00E12BFA" w:rsidP="004C6799">
      <w:pPr>
        <w:pStyle w:val="Abstract"/>
        <w:rPr>
          <w:rFonts w:cs="Linux Libertine"/>
          <w:b/>
          <w:color w:val="333333"/>
          <w:szCs w:val="23"/>
          <w:shd w:val="clear" w:color="auto" w:fill="FFFFFF"/>
        </w:rPr>
      </w:pPr>
    </w:p>
    <w:p w14:paraId="6D21970E" w14:textId="502F76A3" w:rsidR="004C6799" w:rsidRPr="004C6799" w:rsidRDefault="004C6799" w:rsidP="004C6799">
      <w:pPr>
        <w:pStyle w:val="Abstract"/>
        <w:rPr>
          <w:rFonts w:cs="Linux Libertine"/>
          <w:b/>
          <w:color w:val="333333"/>
          <w:szCs w:val="23"/>
          <w:shd w:val="clear" w:color="auto" w:fill="FFFFFF"/>
        </w:rPr>
      </w:pPr>
      <w:r w:rsidRPr="004C6799">
        <w:rPr>
          <w:rFonts w:cs="Linux Libertine"/>
          <w:b/>
          <w:color w:val="333333"/>
          <w:szCs w:val="23"/>
          <w:shd w:val="clear" w:color="auto" w:fill="FFFFFF"/>
        </w:rPr>
        <w:t>2)Exploratory data analysis</w:t>
      </w:r>
    </w:p>
    <w:p w14:paraId="3CACD3D8" w14:textId="77777777"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Data Cleaning - Deduplication</w:t>
      </w:r>
    </w:p>
    <w:p w14:paraId="2E9DDEBE" w14:textId="1D0F48A3"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ab/>
        <w:t>It is observed (as shown in the table below) that the reviews data had many duplicate entries</w:t>
      </w:r>
      <w:r w:rsidR="002E1986">
        <w:rPr>
          <w:rFonts w:cs="Linux Libertine"/>
          <w:color w:val="333333"/>
          <w:szCs w:val="23"/>
          <w:shd w:val="clear" w:color="auto" w:fill="FFFFFF"/>
        </w:rPr>
        <w:t>[15]</w:t>
      </w:r>
      <w:r w:rsidRPr="004C6799">
        <w:rPr>
          <w:rFonts w:cs="Linux Libertine"/>
          <w:color w:val="333333"/>
          <w:szCs w:val="23"/>
          <w:shd w:val="clear" w:color="auto" w:fill="FFFFFF"/>
        </w:rPr>
        <w:t>.</w:t>
      </w:r>
      <w:r w:rsidR="00C65D8F">
        <w:rPr>
          <w:rFonts w:cs="Linux Libertine"/>
          <w:color w:val="333333"/>
          <w:szCs w:val="23"/>
          <w:shd w:val="clear" w:color="auto" w:fill="FFFFFF"/>
        </w:rPr>
        <w:t xml:space="preserve"> </w:t>
      </w:r>
      <w:r w:rsidRPr="004C6799">
        <w:rPr>
          <w:rFonts w:cs="Linux Libertine"/>
          <w:color w:val="333333"/>
          <w:szCs w:val="23"/>
          <w:shd w:val="clear" w:color="auto" w:fill="FFFFFF"/>
        </w:rPr>
        <w:t>Hence it was necessary to remove duplicates in order to get unbiased results for the analysis of</w:t>
      </w:r>
      <w:r w:rsidR="00C65D8F">
        <w:rPr>
          <w:rFonts w:cs="Linux Libertine"/>
          <w:color w:val="333333"/>
          <w:szCs w:val="23"/>
          <w:shd w:val="clear" w:color="auto" w:fill="FFFFFF"/>
        </w:rPr>
        <w:t xml:space="preserve"> </w:t>
      </w:r>
      <w:r w:rsidRPr="004C6799">
        <w:rPr>
          <w:rFonts w:cs="Linux Libertine"/>
          <w:color w:val="333333"/>
          <w:szCs w:val="23"/>
          <w:shd w:val="clear" w:color="auto" w:fill="FFFFFF"/>
        </w:rPr>
        <w:t>the data. For example if same person has reviewed a same product for multiple times, we need to remove it.</w:t>
      </w:r>
    </w:p>
    <w:p w14:paraId="3329123B" w14:textId="28548AF9"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-Remove all the entries where Helpfulness</w:t>
      </w:r>
      <w:r>
        <w:rPr>
          <w:rFonts w:cs="Linux Libertine"/>
          <w:color w:val="333333"/>
          <w:szCs w:val="23"/>
          <w:shd w:val="clear" w:color="auto" w:fill="FFFFFF"/>
        </w:rPr>
        <w:t xml:space="preserve"> </w:t>
      </w:r>
      <w:r w:rsidRPr="004C6799">
        <w:rPr>
          <w:rFonts w:cs="Linux Libertine"/>
          <w:color w:val="333333"/>
          <w:szCs w:val="23"/>
          <w:shd w:val="clear" w:color="auto" w:fill="FFFFFF"/>
        </w:rPr>
        <w:t>Numerator is greater than Helpfulness</w:t>
      </w:r>
      <w:r>
        <w:rPr>
          <w:rFonts w:cs="Linux Libertine"/>
          <w:color w:val="333333"/>
          <w:szCs w:val="23"/>
          <w:shd w:val="clear" w:color="auto" w:fill="FFFFFF"/>
        </w:rPr>
        <w:t xml:space="preserve"> </w:t>
      </w:r>
      <w:r w:rsidRPr="004C6799">
        <w:rPr>
          <w:rFonts w:cs="Linux Libertine"/>
          <w:color w:val="333333"/>
          <w:szCs w:val="23"/>
          <w:shd w:val="clear" w:color="auto" w:fill="FFFFFF"/>
        </w:rPr>
        <w:t>Denominator because Helpfulness</w:t>
      </w:r>
      <w:r>
        <w:rPr>
          <w:rFonts w:cs="Linux Libertine"/>
          <w:color w:val="333333"/>
          <w:szCs w:val="23"/>
          <w:shd w:val="clear" w:color="auto" w:fill="FFFFFF"/>
        </w:rPr>
        <w:t xml:space="preserve"> </w:t>
      </w:r>
      <w:r w:rsidRPr="004C6799">
        <w:rPr>
          <w:rFonts w:cs="Linux Libertine"/>
          <w:color w:val="333333"/>
          <w:szCs w:val="23"/>
          <w:shd w:val="clear" w:color="auto" w:fill="FFFFFF"/>
        </w:rPr>
        <w:t>Numerator</w:t>
      </w:r>
      <w:r>
        <w:rPr>
          <w:rFonts w:cs="Linux Libertine"/>
          <w:color w:val="333333"/>
          <w:szCs w:val="23"/>
          <w:shd w:val="clear" w:color="auto" w:fill="FFFFFF"/>
        </w:rPr>
        <w:t xml:space="preserve"> </w:t>
      </w:r>
      <w:r w:rsidRPr="004C6799">
        <w:rPr>
          <w:rFonts w:cs="Linux Libertine"/>
          <w:color w:val="333333"/>
          <w:szCs w:val="23"/>
          <w:shd w:val="clear" w:color="auto" w:fill="FFFFFF"/>
        </w:rPr>
        <w:t>cannot be greater than Helpfulness</w:t>
      </w:r>
      <w:r>
        <w:rPr>
          <w:rFonts w:cs="Linux Libertine"/>
          <w:color w:val="333333"/>
          <w:szCs w:val="23"/>
          <w:shd w:val="clear" w:color="auto" w:fill="FFFFFF"/>
        </w:rPr>
        <w:t xml:space="preserve"> </w:t>
      </w:r>
      <w:r w:rsidRPr="004C6799">
        <w:rPr>
          <w:rFonts w:cs="Linux Libertine"/>
          <w:color w:val="333333"/>
          <w:szCs w:val="23"/>
          <w:shd w:val="clear" w:color="auto" w:fill="FFFFFF"/>
        </w:rPr>
        <w:t>Denominator.</w:t>
      </w:r>
    </w:p>
    <w:p w14:paraId="1CB2E7C6" w14:textId="77777777" w:rsidR="00C65D8F" w:rsidRDefault="00C65D8F" w:rsidP="004C6799">
      <w:pPr>
        <w:pStyle w:val="Abstract"/>
        <w:rPr>
          <w:rFonts w:cs="Linux Libertine"/>
          <w:b/>
          <w:color w:val="333333"/>
          <w:szCs w:val="23"/>
          <w:shd w:val="clear" w:color="auto" w:fill="FFFFFF"/>
        </w:rPr>
      </w:pPr>
    </w:p>
    <w:p w14:paraId="49AD4217" w14:textId="76650662" w:rsidR="004C6799" w:rsidRPr="004C6799" w:rsidRDefault="004C6799" w:rsidP="004C6799">
      <w:pPr>
        <w:pStyle w:val="Abstract"/>
        <w:rPr>
          <w:rFonts w:cs="Linux Libertine"/>
          <w:b/>
          <w:color w:val="333333"/>
          <w:szCs w:val="23"/>
          <w:shd w:val="clear" w:color="auto" w:fill="FFFFFF"/>
        </w:rPr>
      </w:pPr>
      <w:r w:rsidRPr="004C6799">
        <w:rPr>
          <w:rFonts w:cs="Linux Libertine"/>
          <w:b/>
          <w:color w:val="333333"/>
          <w:szCs w:val="23"/>
          <w:shd w:val="clear" w:color="auto" w:fill="FFFFFF"/>
        </w:rPr>
        <w:lastRenderedPageBreak/>
        <w:t xml:space="preserve">General Analysis : </w:t>
      </w:r>
    </w:p>
    <w:p w14:paraId="71AABFF3" w14:textId="654455BD"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ab/>
        <w:t>In this section you can do general analysis of the dataset like we can find number of rows, number of columns</w:t>
      </w:r>
      <w:r w:rsidR="00D12BBD">
        <w:rPr>
          <w:rFonts w:cs="Linux Libertine"/>
          <w:color w:val="333333"/>
          <w:szCs w:val="23"/>
          <w:shd w:val="clear" w:color="auto" w:fill="FFFFFF"/>
        </w:rPr>
        <w:t xml:space="preserve"> </w:t>
      </w:r>
      <w:r w:rsidRPr="004C6799">
        <w:rPr>
          <w:rFonts w:cs="Linux Libertine"/>
          <w:color w:val="333333"/>
          <w:szCs w:val="23"/>
          <w:shd w:val="clear" w:color="auto" w:fill="FFFFFF"/>
        </w:rPr>
        <w:t>in the dataset. We can also find unique values in each of the attribute, We can analyze meaning of each of the attribute</w:t>
      </w:r>
      <w:r>
        <w:rPr>
          <w:rFonts w:cs="Linux Libertine"/>
          <w:color w:val="333333"/>
          <w:szCs w:val="23"/>
          <w:shd w:val="clear" w:color="auto" w:fill="FFFFFF"/>
        </w:rPr>
        <w:t xml:space="preserve"> </w:t>
      </w:r>
      <w:r w:rsidRPr="004C6799">
        <w:rPr>
          <w:rFonts w:cs="Linux Libertine"/>
          <w:color w:val="333333"/>
          <w:szCs w:val="23"/>
          <w:shd w:val="clear" w:color="auto" w:fill="FFFFFF"/>
        </w:rPr>
        <w:t>Preprocessing - Preprocessing review text</w:t>
      </w:r>
      <w:r>
        <w:rPr>
          <w:rFonts w:cs="Linux Libertine"/>
          <w:color w:val="333333"/>
          <w:szCs w:val="23"/>
          <w:shd w:val="clear" w:color="auto" w:fill="FFFFFF"/>
        </w:rPr>
        <w:t xml:space="preserve"> </w:t>
      </w:r>
      <w:r w:rsidRPr="004C6799">
        <w:rPr>
          <w:rFonts w:cs="Linux Libertine"/>
          <w:color w:val="333333"/>
          <w:szCs w:val="23"/>
          <w:shd w:val="clear" w:color="auto" w:fill="FFFFFF"/>
        </w:rPr>
        <w:t>Now that we have finished deduplication our data requires some preprocessing</w:t>
      </w:r>
      <w:r w:rsidR="00D12BBD">
        <w:rPr>
          <w:rFonts w:cs="Linux Libertine"/>
          <w:color w:val="333333"/>
          <w:szCs w:val="23"/>
          <w:shd w:val="clear" w:color="auto" w:fill="FFFFFF"/>
        </w:rPr>
        <w:t xml:space="preserve"> </w:t>
      </w:r>
      <w:r w:rsidRPr="004C6799">
        <w:rPr>
          <w:rFonts w:cs="Linux Libertine"/>
          <w:color w:val="333333"/>
          <w:szCs w:val="23"/>
          <w:shd w:val="clear" w:color="auto" w:fill="FFFFFF"/>
        </w:rPr>
        <w:t>before we go on</w:t>
      </w:r>
      <w:r>
        <w:rPr>
          <w:rFonts w:cs="Linux Libertine"/>
          <w:color w:val="333333"/>
          <w:szCs w:val="23"/>
          <w:shd w:val="clear" w:color="auto" w:fill="FFFFFF"/>
        </w:rPr>
        <w:t xml:space="preserve"> </w:t>
      </w:r>
      <w:r w:rsidRPr="004C6799">
        <w:rPr>
          <w:rFonts w:cs="Linux Libertine"/>
          <w:color w:val="333333"/>
          <w:szCs w:val="23"/>
          <w:shd w:val="clear" w:color="auto" w:fill="FFFFFF"/>
        </w:rPr>
        <w:t>further with analysis and making the prediction model.</w:t>
      </w:r>
    </w:p>
    <w:p w14:paraId="3E92CFCE" w14:textId="77777777" w:rsidR="004C6799" w:rsidRPr="004C6799" w:rsidRDefault="004C6799" w:rsidP="004C6799">
      <w:pPr>
        <w:pStyle w:val="Abstract"/>
        <w:rPr>
          <w:rFonts w:cs="Linux Libertine"/>
          <w:color w:val="333333"/>
          <w:szCs w:val="23"/>
          <w:shd w:val="clear" w:color="auto" w:fill="FFFFFF"/>
        </w:rPr>
      </w:pPr>
    </w:p>
    <w:p w14:paraId="691D43CC" w14:textId="4BC22F53"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Hence in the Preprocessing phase we do the following in the order below:-</w:t>
      </w:r>
    </w:p>
    <w:p w14:paraId="22BEE112" w14:textId="77777777"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1. Begin by removing the html tags</w:t>
      </w:r>
    </w:p>
    <w:p w14:paraId="0FCD41F7" w14:textId="77777777"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2. Remove any punctuations or limited set of special characters like , or . or # etc.</w:t>
      </w:r>
    </w:p>
    <w:p w14:paraId="50684CB6" w14:textId="343F3092"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 xml:space="preserve">3. Check if the word is made up of </w:t>
      </w:r>
      <w:r>
        <w:rPr>
          <w:rFonts w:cs="Linux Libertine"/>
          <w:color w:val="333333"/>
          <w:szCs w:val="23"/>
          <w:shd w:val="clear" w:color="auto" w:fill="FFFFFF"/>
        </w:rPr>
        <w:t>E</w:t>
      </w:r>
      <w:r w:rsidRPr="004C6799">
        <w:rPr>
          <w:rFonts w:cs="Linux Libertine"/>
          <w:color w:val="333333"/>
          <w:szCs w:val="23"/>
          <w:shd w:val="clear" w:color="auto" w:fill="FFFFFF"/>
        </w:rPr>
        <w:t>nglish letters and is not alpha-numeric</w:t>
      </w:r>
      <w:r w:rsidR="008D4B97">
        <w:rPr>
          <w:rFonts w:cs="Linux Libertine"/>
          <w:color w:val="333333"/>
          <w:szCs w:val="23"/>
          <w:shd w:val="clear" w:color="auto" w:fill="FFFFFF"/>
        </w:rPr>
        <w:t>.</w:t>
      </w:r>
    </w:p>
    <w:p w14:paraId="46F36E6C" w14:textId="145EA2FB"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4. Check to see if the length of the word is greater than 2 (as it was researched that there</w:t>
      </w:r>
      <w:r w:rsidR="008D4B97">
        <w:rPr>
          <w:rFonts w:cs="Linux Libertine"/>
          <w:color w:val="333333"/>
          <w:szCs w:val="23"/>
          <w:shd w:val="clear" w:color="auto" w:fill="FFFFFF"/>
        </w:rPr>
        <w:t xml:space="preserve"> </w:t>
      </w:r>
      <w:r w:rsidRPr="004C6799">
        <w:rPr>
          <w:rFonts w:cs="Linux Libertine"/>
          <w:color w:val="333333"/>
          <w:szCs w:val="23"/>
          <w:shd w:val="clear" w:color="auto" w:fill="FFFFFF"/>
        </w:rPr>
        <w:t>is no adjective in 2-letters)</w:t>
      </w:r>
    </w:p>
    <w:p w14:paraId="03DFF45D" w14:textId="77777777"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5. Convert the word to lowercase</w:t>
      </w:r>
    </w:p>
    <w:p w14:paraId="41AE4011" w14:textId="2FD9A1F4"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6. Remove Stop</w:t>
      </w:r>
      <w:r>
        <w:rPr>
          <w:rFonts w:cs="Linux Libertine"/>
          <w:color w:val="333333"/>
          <w:szCs w:val="23"/>
          <w:shd w:val="clear" w:color="auto" w:fill="FFFFFF"/>
        </w:rPr>
        <w:t xml:space="preserve"> </w:t>
      </w:r>
      <w:r w:rsidRPr="004C6799">
        <w:rPr>
          <w:rFonts w:cs="Linux Libertine"/>
          <w:color w:val="333333"/>
          <w:szCs w:val="23"/>
          <w:shd w:val="clear" w:color="auto" w:fill="FFFFFF"/>
        </w:rPr>
        <w:t>words</w:t>
      </w:r>
    </w:p>
    <w:p w14:paraId="69DBE471" w14:textId="31E8FC64"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7. Finally Snowball Stemming the word (it was observed to be better than Porter</w:t>
      </w:r>
      <w:r w:rsidR="008D4B97">
        <w:rPr>
          <w:rFonts w:cs="Linux Libertine"/>
          <w:color w:val="333333"/>
          <w:szCs w:val="23"/>
          <w:shd w:val="clear" w:color="auto" w:fill="FFFFFF"/>
        </w:rPr>
        <w:t xml:space="preserve"> </w:t>
      </w:r>
      <w:r w:rsidRPr="004C6799">
        <w:rPr>
          <w:rFonts w:cs="Linux Libertine"/>
          <w:color w:val="333333"/>
          <w:szCs w:val="23"/>
          <w:shd w:val="clear" w:color="auto" w:fill="FFFFFF"/>
        </w:rPr>
        <w:t>Stemming)</w:t>
      </w:r>
    </w:p>
    <w:p w14:paraId="33D7ADF9" w14:textId="77777777" w:rsidR="004C6799" w:rsidRPr="004C6799" w:rsidRDefault="004C6799" w:rsidP="004C6799">
      <w:pPr>
        <w:pStyle w:val="Abstract"/>
        <w:rPr>
          <w:rFonts w:cs="Linux Libertine"/>
          <w:b/>
          <w:color w:val="333333"/>
          <w:szCs w:val="23"/>
          <w:shd w:val="clear" w:color="auto" w:fill="FFFFFF"/>
        </w:rPr>
      </w:pPr>
      <w:r w:rsidRPr="004C6799">
        <w:rPr>
          <w:rFonts w:cs="Linux Libertine"/>
          <w:b/>
          <w:color w:val="333333"/>
          <w:szCs w:val="23"/>
          <w:shd w:val="clear" w:color="auto" w:fill="FFFFFF"/>
        </w:rPr>
        <w:t>Vectorization :-</w:t>
      </w:r>
    </w:p>
    <w:p w14:paraId="71C55EF5" w14:textId="7E3B809E"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 xml:space="preserve">-Here we will be using four different techniques for text vectorization and we will be applying machine learning algorithm on each of the preprocessed text format </w:t>
      </w:r>
    </w:p>
    <w:p w14:paraId="3BD8DA5C" w14:textId="77777777"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 xml:space="preserve">-Here our main task is </w:t>
      </w:r>
    </w:p>
    <w:p w14:paraId="093DD0EB" w14:textId="77777777"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 xml:space="preserve"> -Conversion of review text into vector using bag of word technique </w:t>
      </w:r>
    </w:p>
    <w:p w14:paraId="23848484" w14:textId="53701829"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 xml:space="preserve"> -Conversion of review text into vector using </w:t>
      </w:r>
      <w:r>
        <w:rPr>
          <w:rFonts w:cs="Linux Libertine"/>
          <w:color w:val="333333"/>
          <w:szCs w:val="23"/>
          <w:shd w:val="clear" w:color="auto" w:fill="FFFFFF"/>
        </w:rPr>
        <w:t>TFIDF</w:t>
      </w:r>
    </w:p>
    <w:p w14:paraId="2DDC77D3" w14:textId="7FF02B5A"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 xml:space="preserve"> -Conversion of review text into vector using word to </w:t>
      </w:r>
      <w:r w:rsidR="00112E82">
        <w:rPr>
          <w:rFonts w:cs="Linux Libertine"/>
          <w:color w:val="333333"/>
          <w:szCs w:val="23"/>
          <w:shd w:val="clear" w:color="auto" w:fill="FFFFFF"/>
        </w:rPr>
        <w:t>VEC</w:t>
      </w:r>
      <w:r w:rsidRPr="004C6799">
        <w:rPr>
          <w:rFonts w:cs="Linux Libertine"/>
          <w:color w:val="333333"/>
          <w:szCs w:val="23"/>
          <w:shd w:val="clear" w:color="auto" w:fill="FFFFFF"/>
        </w:rPr>
        <w:t xml:space="preserve"> </w:t>
      </w:r>
    </w:p>
    <w:p w14:paraId="1E0C93FF" w14:textId="523742AF"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 xml:space="preserve"> -Conversion of review text into vector using </w:t>
      </w:r>
      <w:r>
        <w:rPr>
          <w:rFonts w:cs="Linux Libertine"/>
          <w:color w:val="333333"/>
          <w:szCs w:val="23"/>
          <w:shd w:val="clear" w:color="auto" w:fill="FFFFFF"/>
        </w:rPr>
        <w:t>TFIDF</w:t>
      </w:r>
      <w:r w:rsidRPr="004C6799">
        <w:rPr>
          <w:rFonts w:cs="Linux Libertine"/>
          <w:color w:val="333333"/>
          <w:szCs w:val="23"/>
          <w:shd w:val="clear" w:color="auto" w:fill="FFFFFF"/>
        </w:rPr>
        <w:t xml:space="preserve"> word to </w:t>
      </w:r>
      <w:r w:rsidR="00112E82">
        <w:rPr>
          <w:rFonts w:cs="Linux Libertine"/>
          <w:color w:val="333333"/>
          <w:szCs w:val="23"/>
          <w:shd w:val="clear" w:color="auto" w:fill="FFFFFF"/>
        </w:rPr>
        <w:t>VECT</w:t>
      </w:r>
    </w:p>
    <w:p w14:paraId="63966F88" w14:textId="77777777" w:rsidR="004C6799" w:rsidRPr="00C65D8F" w:rsidRDefault="004C6799" w:rsidP="004C6799">
      <w:pPr>
        <w:pStyle w:val="Abstract"/>
        <w:rPr>
          <w:rFonts w:cs="Linux Libertine"/>
          <w:b/>
          <w:color w:val="333333"/>
          <w:szCs w:val="23"/>
          <w:shd w:val="clear" w:color="auto" w:fill="FFFFFF"/>
        </w:rPr>
      </w:pPr>
      <w:r w:rsidRPr="00C65D8F">
        <w:rPr>
          <w:rFonts w:cs="Linux Libertine"/>
          <w:b/>
          <w:color w:val="333333"/>
          <w:szCs w:val="23"/>
          <w:shd w:val="clear" w:color="auto" w:fill="FFFFFF"/>
        </w:rPr>
        <w:t>Applying Machine Learning Algorithm :-</w:t>
      </w:r>
    </w:p>
    <w:p w14:paraId="1D41A2B4" w14:textId="5D882274"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 xml:space="preserve">-Here we will be using two versions of </w:t>
      </w:r>
      <w:r w:rsidR="00296326">
        <w:rPr>
          <w:rFonts w:cs="Linux Libertine"/>
          <w:color w:val="333333"/>
          <w:szCs w:val="23"/>
          <w:shd w:val="clear" w:color="auto" w:fill="FFFFFF"/>
        </w:rPr>
        <w:t>SVM</w:t>
      </w:r>
      <w:r w:rsidRPr="004C6799">
        <w:rPr>
          <w:rFonts w:cs="Linux Libertine"/>
          <w:color w:val="333333"/>
          <w:szCs w:val="23"/>
          <w:shd w:val="clear" w:color="auto" w:fill="FFFFFF"/>
        </w:rPr>
        <w:t xml:space="preserve"> algorithm </w:t>
      </w:r>
    </w:p>
    <w:p w14:paraId="7A0B9540" w14:textId="56FB8655"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ab/>
        <w:t>-</w:t>
      </w:r>
      <w:r w:rsidR="00112E82">
        <w:rPr>
          <w:rFonts w:cs="Linux Libertine"/>
          <w:color w:val="333333"/>
          <w:szCs w:val="23"/>
          <w:shd w:val="clear" w:color="auto" w:fill="FFFFFF"/>
        </w:rPr>
        <w:t>L</w:t>
      </w:r>
      <w:r w:rsidRPr="004C6799">
        <w:rPr>
          <w:rFonts w:cs="Linux Libertine"/>
          <w:color w:val="333333"/>
          <w:szCs w:val="23"/>
          <w:shd w:val="clear" w:color="auto" w:fill="FFFFFF"/>
        </w:rPr>
        <w:t xml:space="preserve">inear kernal  </w:t>
      </w:r>
    </w:p>
    <w:p w14:paraId="2969AB7E" w14:textId="294B55A5"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ab/>
        <w:t>-</w:t>
      </w:r>
      <w:r w:rsidR="00296326">
        <w:rPr>
          <w:rFonts w:cs="Linux Libertine"/>
          <w:color w:val="333333"/>
          <w:szCs w:val="23"/>
          <w:shd w:val="clear" w:color="auto" w:fill="FFFFFF"/>
        </w:rPr>
        <w:t>RBF</w:t>
      </w:r>
      <w:r w:rsidRPr="004C6799">
        <w:rPr>
          <w:rFonts w:cs="Linux Libertine"/>
          <w:color w:val="333333"/>
          <w:szCs w:val="23"/>
          <w:shd w:val="clear" w:color="auto" w:fill="FFFFFF"/>
        </w:rPr>
        <w:t xml:space="preserve"> kernal </w:t>
      </w:r>
    </w:p>
    <w:p w14:paraId="55E4C256" w14:textId="77777777"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ab/>
      </w:r>
    </w:p>
    <w:p w14:paraId="0B45DCDF" w14:textId="0B5C071E" w:rsidR="00296326"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ab/>
        <w:t>When you are working with linear kernel, use SGD</w:t>
      </w:r>
      <w:r w:rsidR="00296326">
        <w:rPr>
          <w:rFonts w:cs="Linux Libertine"/>
          <w:color w:val="333333"/>
          <w:szCs w:val="23"/>
          <w:shd w:val="clear" w:color="auto" w:fill="FFFFFF"/>
        </w:rPr>
        <w:t xml:space="preserve"> </w:t>
      </w:r>
      <w:r w:rsidRPr="004C6799">
        <w:rPr>
          <w:rFonts w:cs="Linux Libertine"/>
          <w:color w:val="333333"/>
          <w:szCs w:val="23"/>
          <w:shd w:val="clear" w:color="auto" w:fill="FFFFFF"/>
        </w:rPr>
        <w:t>Classifier’ with hinge loss</w:t>
      </w:r>
      <w:r w:rsidR="00CD1C69">
        <w:rPr>
          <w:rFonts w:cs="Linux Libertine"/>
          <w:color w:val="333333"/>
          <w:szCs w:val="23"/>
          <w:shd w:val="clear" w:color="auto" w:fill="FFFFFF"/>
        </w:rPr>
        <w:t xml:space="preserve"> </w:t>
      </w:r>
      <w:r w:rsidRPr="004C6799">
        <w:rPr>
          <w:rFonts w:cs="Linux Libertine"/>
          <w:color w:val="333333"/>
          <w:szCs w:val="23"/>
          <w:shd w:val="clear" w:color="auto" w:fill="FFFFFF"/>
        </w:rPr>
        <w:t>because it is computationally less expensive. When you are working with ‘SGD</w:t>
      </w:r>
      <w:r w:rsidR="00296326">
        <w:rPr>
          <w:rFonts w:cs="Linux Libertine"/>
          <w:color w:val="333333"/>
          <w:szCs w:val="23"/>
          <w:shd w:val="clear" w:color="auto" w:fill="FFFFFF"/>
        </w:rPr>
        <w:t xml:space="preserve"> </w:t>
      </w:r>
      <w:r w:rsidRPr="004C6799">
        <w:rPr>
          <w:rFonts w:cs="Linux Libertine"/>
          <w:color w:val="333333"/>
          <w:szCs w:val="23"/>
          <w:shd w:val="clear" w:color="auto" w:fill="FFFFFF"/>
        </w:rPr>
        <w:t>Classifier’ with hinge loss and trying to find</w:t>
      </w:r>
      <w:r w:rsidR="00112E82">
        <w:rPr>
          <w:rFonts w:cs="Linux Libertine"/>
          <w:color w:val="333333"/>
          <w:szCs w:val="23"/>
          <w:shd w:val="clear" w:color="auto" w:fill="FFFFFF"/>
        </w:rPr>
        <w:t xml:space="preserve"> </w:t>
      </w:r>
      <w:r w:rsidRPr="004C6799">
        <w:rPr>
          <w:rFonts w:cs="Linux Libertine"/>
          <w:color w:val="333333"/>
          <w:szCs w:val="23"/>
          <w:shd w:val="clear" w:color="auto" w:fill="FFFFFF"/>
        </w:rPr>
        <w:t xml:space="preserve">the AUC score, you would have to </w:t>
      </w:r>
      <w:r w:rsidRPr="004C6799">
        <w:rPr>
          <w:rFonts w:cs="Linux Libertine"/>
          <w:color w:val="333333"/>
          <w:szCs w:val="23"/>
          <w:shd w:val="clear" w:color="auto" w:fill="FFFFFF"/>
        </w:rPr>
        <w:t>use Calibrated</w:t>
      </w:r>
      <w:r w:rsidR="00296326">
        <w:rPr>
          <w:rFonts w:cs="Linux Libertine"/>
          <w:color w:val="333333"/>
          <w:szCs w:val="23"/>
          <w:shd w:val="clear" w:color="auto" w:fill="FFFFFF"/>
        </w:rPr>
        <w:t xml:space="preserve"> </w:t>
      </w:r>
      <w:r w:rsidRPr="004C6799">
        <w:rPr>
          <w:rFonts w:cs="Linux Libertine"/>
          <w:color w:val="333333"/>
          <w:szCs w:val="23"/>
          <w:shd w:val="clear" w:color="auto" w:fill="FFFFFF"/>
        </w:rPr>
        <w:t xml:space="preserve">ClassifierCV. when you are working with RBF kernel </w:t>
      </w:r>
      <w:r w:rsidR="00112E82">
        <w:rPr>
          <w:rFonts w:cs="Linux Libertine"/>
          <w:color w:val="333333"/>
          <w:szCs w:val="23"/>
          <w:shd w:val="clear" w:color="auto" w:fill="FFFFFF"/>
        </w:rPr>
        <w:t>It is</w:t>
      </w:r>
      <w:r w:rsidRPr="004C6799">
        <w:rPr>
          <w:rFonts w:cs="Linux Libertine"/>
          <w:color w:val="333333"/>
          <w:szCs w:val="23"/>
          <w:shd w:val="clear" w:color="auto" w:fill="FFFFFF"/>
        </w:rPr>
        <w:t xml:space="preserve"> better to</w:t>
      </w:r>
      <w:r w:rsidR="00112E82">
        <w:rPr>
          <w:rFonts w:cs="Linux Libertine"/>
          <w:color w:val="333333"/>
          <w:szCs w:val="23"/>
          <w:shd w:val="clear" w:color="auto" w:fill="FFFFFF"/>
        </w:rPr>
        <w:t xml:space="preserve"> </w:t>
      </w:r>
      <w:r w:rsidRPr="004C6799">
        <w:rPr>
          <w:rFonts w:cs="Linux Libertine"/>
          <w:color w:val="333333"/>
          <w:szCs w:val="23"/>
          <w:shd w:val="clear" w:color="auto" w:fill="FFFFFF"/>
        </w:rPr>
        <w:t>reduce the number of dimensions.</w:t>
      </w:r>
    </w:p>
    <w:p w14:paraId="6A19BF88" w14:textId="77777777" w:rsidR="004C6799" w:rsidRPr="00296326" w:rsidRDefault="004C6799" w:rsidP="004C6799">
      <w:pPr>
        <w:pStyle w:val="Abstract"/>
        <w:rPr>
          <w:rFonts w:cs="Linux Libertine"/>
          <w:b/>
          <w:color w:val="333333"/>
          <w:szCs w:val="23"/>
          <w:shd w:val="clear" w:color="auto" w:fill="FFFFFF"/>
        </w:rPr>
      </w:pPr>
      <w:r w:rsidRPr="00296326">
        <w:rPr>
          <w:rFonts w:cs="Linux Libertine"/>
          <w:b/>
          <w:color w:val="333333"/>
          <w:szCs w:val="23"/>
          <w:shd w:val="clear" w:color="auto" w:fill="FFFFFF"/>
        </w:rPr>
        <w:t xml:space="preserve">Hyper Parameter tuning : </w:t>
      </w:r>
    </w:p>
    <w:p w14:paraId="0D22C24B" w14:textId="0120E02A"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ab/>
        <w:t xml:space="preserve">In the </w:t>
      </w:r>
      <w:r w:rsidR="00CD1C69">
        <w:rPr>
          <w:rFonts w:cs="Linux Libertine"/>
          <w:color w:val="333333"/>
          <w:szCs w:val="23"/>
          <w:shd w:val="clear" w:color="auto" w:fill="FFFFFF"/>
        </w:rPr>
        <w:t>SVM</w:t>
      </w:r>
      <w:r w:rsidRPr="004C6799">
        <w:rPr>
          <w:rFonts w:cs="Linux Libertine"/>
          <w:color w:val="333333"/>
          <w:szCs w:val="23"/>
          <w:shd w:val="clear" w:color="auto" w:fill="FFFFFF"/>
        </w:rPr>
        <w:t xml:space="preserve"> algorithm we have two variables for which we can perform hyper parameter tu</w:t>
      </w:r>
      <w:r w:rsidR="00CD1C69">
        <w:rPr>
          <w:rFonts w:cs="Linux Libertine"/>
          <w:color w:val="333333"/>
          <w:szCs w:val="23"/>
          <w:shd w:val="clear" w:color="auto" w:fill="FFFFFF"/>
        </w:rPr>
        <w:t>n</w:t>
      </w:r>
      <w:r w:rsidRPr="004C6799">
        <w:rPr>
          <w:rFonts w:cs="Linux Libertine"/>
          <w:color w:val="333333"/>
          <w:szCs w:val="23"/>
          <w:shd w:val="clear" w:color="auto" w:fill="FFFFFF"/>
        </w:rPr>
        <w:t>ing that is alpha value and penalty value. here our task is to find the best alpha value and penalty value which will give the maximum AUC value. We can use k-fold cross validation or simple cross validation of data for finding best value for the variables.</w:t>
      </w:r>
    </w:p>
    <w:p w14:paraId="09845CDD" w14:textId="77777777" w:rsidR="004C6799" w:rsidRPr="00296326" w:rsidRDefault="004C6799" w:rsidP="004C6799">
      <w:pPr>
        <w:pStyle w:val="Abstract"/>
        <w:rPr>
          <w:rFonts w:cs="Linux Libertine"/>
          <w:b/>
          <w:color w:val="333333"/>
          <w:szCs w:val="23"/>
          <w:shd w:val="clear" w:color="auto" w:fill="FFFFFF"/>
        </w:rPr>
      </w:pPr>
      <w:r w:rsidRPr="00296326">
        <w:rPr>
          <w:rFonts w:cs="Linux Libertine"/>
          <w:b/>
          <w:color w:val="333333"/>
          <w:szCs w:val="23"/>
          <w:shd w:val="clear" w:color="auto" w:fill="FFFFFF"/>
        </w:rPr>
        <w:t>Feature importance :</w:t>
      </w:r>
    </w:p>
    <w:p w14:paraId="3978E3B4" w14:textId="16017D38"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ab/>
        <w:t>It is important to print the best features or top important feature. Here for the demo purpose we can show</w:t>
      </w:r>
      <w:r w:rsidR="00296326">
        <w:rPr>
          <w:rFonts w:cs="Linux Libertine"/>
          <w:color w:val="333333"/>
          <w:szCs w:val="23"/>
          <w:shd w:val="clear" w:color="auto" w:fill="FFFFFF"/>
        </w:rPr>
        <w:t xml:space="preserve"> </w:t>
      </w:r>
      <w:r w:rsidRPr="004C6799">
        <w:rPr>
          <w:rFonts w:cs="Linux Libertine"/>
          <w:color w:val="333333"/>
          <w:szCs w:val="23"/>
          <w:shd w:val="clear" w:color="auto" w:fill="FFFFFF"/>
        </w:rPr>
        <w:t xml:space="preserve">top 10 important features for bow and </w:t>
      </w:r>
      <w:r w:rsidR="00296326">
        <w:rPr>
          <w:rFonts w:cs="Linux Libertine"/>
          <w:color w:val="333333"/>
          <w:szCs w:val="23"/>
          <w:shd w:val="clear" w:color="auto" w:fill="FFFFFF"/>
        </w:rPr>
        <w:t>TFIDF</w:t>
      </w:r>
      <w:r w:rsidRPr="004C6799">
        <w:rPr>
          <w:rFonts w:cs="Linux Libertine"/>
          <w:color w:val="333333"/>
          <w:szCs w:val="23"/>
          <w:shd w:val="clear" w:color="auto" w:fill="FFFFFF"/>
        </w:rPr>
        <w:t xml:space="preserve"> techniques.</w:t>
      </w:r>
    </w:p>
    <w:p w14:paraId="6DC43B77" w14:textId="7BB12B2B" w:rsidR="004C6799" w:rsidRPr="00D12BBD" w:rsidRDefault="004C6799" w:rsidP="004C6799">
      <w:pPr>
        <w:pStyle w:val="Abstract"/>
        <w:rPr>
          <w:rFonts w:cs="Linux Libertine"/>
          <w:b/>
          <w:color w:val="333333"/>
          <w:szCs w:val="23"/>
          <w:shd w:val="clear" w:color="auto" w:fill="FFFFFF"/>
        </w:rPr>
      </w:pPr>
      <w:r w:rsidRPr="00D12BBD">
        <w:rPr>
          <w:rFonts w:cs="Linux Libertine"/>
          <w:b/>
          <w:color w:val="333333"/>
          <w:szCs w:val="23"/>
          <w:shd w:val="clear" w:color="auto" w:fill="FFFFFF"/>
        </w:rPr>
        <w:t xml:space="preserve">Feature </w:t>
      </w:r>
      <w:r w:rsidR="00CD1C69">
        <w:rPr>
          <w:rFonts w:cs="Linux Libertine"/>
          <w:b/>
          <w:color w:val="333333"/>
          <w:szCs w:val="23"/>
          <w:shd w:val="clear" w:color="auto" w:fill="FFFFFF"/>
        </w:rPr>
        <w:t>E</w:t>
      </w:r>
      <w:r w:rsidRPr="00D12BBD">
        <w:rPr>
          <w:rFonts w:cs="Linux Libertine"/>
          <w:b/>
          <w:color w:val="333333"/>
          <w:szCs w:val="23"/>
          <w:shd w:val="clear" w:color="auto" w:fill="FFFFFF"/>
        </w:rPr>
        <w:t xml:space="preserve">ngineering </w:t>
      </w:r>
      <w:r w:rsidR="00CD1C69">
        <w:rPr>
          <w:rFonts w:cs="Linux Libertine"/>
          <w:b/>
          <w:color w:val="333333"/>
          <w:szCs w:val="23"/>
          <w:shd w:val="clear" w:color="auto" w:fill="FFFFFF"/>
        </w:rPr>
        <w:t>:-</w:t>
      </w:r>
    </w:p>
    <w:p w14:paraId="3DEAEEAE" w14:textId="63F205FC" w:rsidR="004C6799" w:rsidRPr="004C6799"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ab/>
        <w:t>To increase the performance of your model, you can also experiment with feature engineering like: Taking length of reviews as another feature, Considering some features from review summary as well.</w:t>
      </w:r>
    </w:p>
    <w:p w14:paraId="78D35410" w14:textId="77777777" w:rsidR="004C6799" w:rsidRPr="00D12BBD" w:rsidRDefault="004C6799" w:rsidP="004C6799">
      <w:pPr>
        <w:pStyle w:val="Abstract"/>
        <w:rPr>
          <w:rFonts w:cs="Linux Libertine"/>
          <w:b/>
          <w:color w:val="333333"/>
          <w:szCs w:val="23"/>
          <w:shd w:val="clear" w:color="auto" w:fill="FFFFFF"/>
        </w:rPr>
      </w:pPr>
      <w:r w:rsidRPr="00D12BBD">
        <w:rPr>
          <w:rFonts w:cs="Linux Libertine"/>
          <w:b/>
          <w:color w:val="333333"/>
          <w:szCs w:val="23"/>
          <w:shd w:val="clear" w:color="auto" w:fill="FFFFFF"/>
        </w:rPr>
        <w:t>Representation of results</w:t>
      </w:r>
    </w:p>
    <w:p w14:paraId="50420F6A" w14:textId="31E11400" w:rsidR="004C6799" w:rsidRPr="009F03F6" w:rsidRDefault="004C6799" w:rsidP="004C6799">
      <w:pPr>
        <w:pStyle w:val="Abstract"/>
        <w:rPr>
          <w:rFonts w:cs="Linux Libertine"/>
          <w:color w:val="333333"/>
          <w:szCs w:val="23"/>
          <w:shd w:val="clear" w:color="auto" w:fill="FFFFFF"/>
        </w:rPr>
      </w:pPr>
      <w:r w:rsidRPr="004C6799">
        <w:rPr>
          <w:rFonts w:cs="Linux Libertine"/>
          <w:color w:val="333333"/>
          <w:szCs w:val="23"/>
          <w:shd w:val="clear" w:color="auto" w:fill="FFFFFF"/>
        </w:rPr>
        <w:tab/>
        <w:t>It is important to represent the result in the correct format with proper confusion matrix using seaborn heatmaps. Also we can include ROC curves and AUC curves.</w:t>
      </w:r>
    </w:p>
    <w:p w14:paraId="14E666A5" w14:textId="11FF6354" w:rsidR="008175E8" w:rsidRDefault="00365E62" w:rsidP="00946570">
      <w:pPr>
        <w:pStyle w:val="Abstract"/>
        <w:rPr>
          <w:rFonts w:cs="Linux Libertine"/>
          <w:b/>
          <w:color w:val="333333"/>
          <w:szCs w:val="23"/>
          <w:shd w:val="clear" w:color="auto" w:fill="FFFFFF"/>
        </w:rPr>
      </w:pPr>
      <w:r>
        <w:rPr>
          <w:rFonts w:cs="Linux Libertine"/>
          <w:b/>
          <w:color w:val="333333"/>
          <w:szCs w:val="23"/>
          <w:shd w:val="clear" w:color="auto" w:fill="FFFFFF"/>
        </w:rPr>
        <w:t>C</w:t>
      </w:r>
      <w:r w:rsidR="00662E38">
        <w:rPr>
          <w:rFonts w:cs="Linux Libertine"/>
          <w:b/>
          <w:color w:val="333333"/>
          <w:szCs w:val="23"/>
          <w:shd w:val="clear" w:color="auto" w:fill="FFFFFF"/>
        </w:rPr>
        <w:t>ONCLUSION</w:t>
      </w:r>
    </w:p>
    <w:p w14:paraId="3F555AA3" w14:textId="020DE124" w:rsidR="00365E62" w:rsidRPr="00365E62" w:rsidRDefault="00365E62" w:rsidP="00946570">
      <w:pPr>
        <w:pStyle w:val="Abstract"/>
        <w:rPr>
          <w:rFonts w:cs="Linux Libertine"/>
          <w:color w:val="333333"/>
          <w:szCs w:val="23"/>
          <w:shd w:val="clear" w:color="auto" w:fill="FFFFFF"/>
        </w:rPr>
      </w:pPr>
      <w:r>
        <w:rPr>
          <w:rFonts w:cs="Linux Libertine"/>
          <w:color w:val="333333"/>
          <w:szCs w:val="23"/>
          <w:shd w:val="clear" w:color="auto" w:fill="FFFFFF"/>
        </w:rPr>
        <w:t>As per study on the sentimental analysis, it can be seen that variety of the tasks are done till now[</w:t>
      </w:r>
      <w:r w:rsidR="00C65D8F">
        <w:rPr>
          <w:rFonts w:cs="Linux Libertine"/>
          <w:color w:val="333333"/>
          <w:szCs w:val="23"/>
          <w:shd w:val="clear" w:color="auto" w:fill="FFFFFF"/>
        </w:rPr>
        <w:t>13</w:t>
      </w:r>
      <w:r>
        <w:rPr>
          <w:rFonts w:cs="Linux Libertine"/>
          <w:color w:val="333333"/>
          <w:szCs w:val="23"/>
          <w:shd w:val="clear" w:color="auto" w:fill="FFFFFF"/>
        </w:rPr>
        <w:t xml:space="preserve">]. In this research we have represented the helpfulness in the reviews that are given by the user that helps for the other users in buying the product, or else which products got ratings that product can be checked efficiency. </w:t>
      </w:r>
    </w:p>
    <w:p w14:paraId="350D6FCB" w14:textId="77777777" w:rsidR="00052C34" w:rsidRPr="00586A35" w:rsidRDefault="00052C34" w:rsidP="00052C34">
      <w:pPr>
        <w:pStyle w:val="AckHead"/>
        <w:rPr>
          <w14:ligatures w14:val="standard"/>
        </w:rPr>
      </w:pPr>
      <w:r w:rsidRPr="00586A35">
        <w:rPr>
          <w14:ligatures w14:val="standard"/>
        </w:rPr>
        <w:t>ACKNOWLEDGMENTS</w:t>
      </w:r>
    </w:p>
    <w:p w14:paraId="5CB65701" w14:textId="313B234C" w:rsidR="008E7B19" w:rsidRPr="00112E82" w:rsidRDefault="008E7B19" w:rsidP="00112E82">
      <w:pPr>
        <w:pStyle w:val="ReferenceHead"/>
      </w:pPr>
      <w:r w:rsidRPr="00112E82">
        <w:t>Sentiment analysis is the process of detecting positive or negative sentiment in text</w:t>
      </w:r>
      <w:r w:rsidRPr="00112E82">
        <w:t>. In this paper we are</w:t>
      </w:r>
      <w:r w:rsidR="00112E82" w:rsidRPr="00112E82">
        <w:t xml:space="preserve"> detecting</w:t>
      </w:r>
      <w:r w:rsidRPr="00112E82">
        <w:t xml:space="preserve"> </w:t>
      </w:r>
      <w:r w:rsidR="00112E82" w:rsidRPr="00112E82">
        <w:t>sentiments in the reviews of the amazon fine food that which are helpful for the other customers</w:t>
      </w:r>
      <w:r w:rsidR="00112E82">
        <w:t>[13]</w:t>
      </w:r>
      <w:r w:rsidR="00112E82" w:rsidRPr="00112E82">
        <w:t>. We are applying the more than 2 machine learning algorithms to get the accuracy and compare between them with highest accuracy we will deploy the model.</w:t>
      </w:r>
      <w:r w:rsidR="00112E82">
        <w:t xml:space="preserve"> In this project we will take some survey or a poll to get to know more about how the customer react to the product which are bad or good quality.</w:t>
      </w:r>
    </w:p>
    <w:p w14:paraId="2B1C57FD" w14:textId="77777777" w:rsidR="00E12BFA" w:rsidRDefault="00E12BFA" w:rsidP="00112E82">
      <w:pPr>
        <w:pStyle w:val="ReferenceHead"/>
        <w:rPr>
          <w:b/>
        </w:rPr>
      </w:pPr>
    </w:p>
    <w:p w14:paraId="314D3CD9" w14:textId="77777777" w:rsidR="00E12BFA" w:rsidRDefault="00E12BFA" w:rsidP="00112E82">
      <w:pPr>
        <w:pStyle w:val="ReferenceHead"/>
        <w:rPr>
          <w:b/>
        </w:rPr>
      </w:pPr>
    </w:p>
    <w:p w14:paraId="360FD3F3" w14:textId="77777777" w:rsidR="00E12BFA" w:rsidRDefault="00E12BFA" w:rsidP="00112E82">
      <w:pPr>
        <w:pStyle w:val="ReferenceHead"/>
        <w:rPr>
          <w:b/>
        </w:rPr>
      </w:pPr>
    </w:p>
    <w:p w14:paraId="59513A6F" w14:textId="77777777" w:rsidR="00E12BFA" w:rsidRDefault="00E12BFA" w:rsidP="00112E82">
      <w:pPr>
        <w:pStyle w:val="ReferenceHead"/>
        <w:rPr>
          <w:b/>
        </w:rPr>
      </w:pPr>
    </w:p>
    <w:p w14:paraId="54D93504" w14:textId="77777777" w:rsidR="00CD1C69" w:rsidRDefault="00CD1C69" w:rsidP="00112E82">
      <w:pPr>
        <w:pStyle w:val="ReferenceHead"/>
        <w:rPr>
          <w:b/>
        </w:rPr>
      </w:pPr>
    </w:p>
    <w:p w14:paraId="77D76374" w14:textId="77777777" w:rsidR="00CD1C69" w:rsidRDefault="00CD1C69" w:rsidP="00112E82">
      <w:pPr>
        <w:pStyle w:val="ReferenceHead"/>
        <w:rPr>
          <w:b/>
        </w:rPr>
      </w:pPr>
    </w:p>
    <w:p w14:paraId="45F52E11" w14:textId="2BD3CFCB" w:rsidR="0007392C" w:rsidRPr="00112E82" w:rsidRDefault="00AA5BF1" w:rsidP="00112E82">
      <w:pPr>
        <w:pStyle w:val="ReferenceHead"/>
        <w:rPr>
          <w:b/>
        </w:rPr>
      </w:pPr>
      <w:r w:rsidRPr="00112E82">
        <w:rPr>
          <w:b/>
        </w:rPr>
        <w:lastRenderedPageBreak/>
        <w:t>REFERENCES</w:t>
      </w:r>
    </w:p>
    <w:p w14:paraId="69F51412" w14:textId="723BD15C" w:rsidR="00732D22" w:rsidRDefault="00662E38" w:rsidP="00732D22">
      <w:pPr>
        <w:pStyle w:val="Bibentry"/>
        <w:rPr>
          <w:sz w:val="18"/>
          <w:szCs w:val="14"/>
          <w14:ligatures w14:val="standard"/>
        </w:rPr>
      </w:pPr>
      <w:r>
        <w:rPr>
          <w14:ligatures w14:val="standard"/>
        </w:rPr>
        <w:t>[</w:t>
      </w:r>
      <w:r w:rsidR="00586A35" w:rsidRPr="00662E38">
        <w:rPr>
          <w:sz w:val="18"/>
          <w14:ligatures w14:val="standard"/>
        </w:rPr>
        <w:t>1]</w:t>
      </w:r>
      <w:r w:rsidR="00BC5BDA" w:rsidRPr="00662E38">
        <w:rPr>
          <w:sz w:val="18"/>
          <w14:ligatures w14:val="standard"/>
        </w:rPr>
        <w:tab/>
      </w:r>
      <w:r w:rsidR="007C1672" w:rsidRPr="00662E38">
        <w:rPr>
          <w:sz w:val="18"/>
          <w:szCs w:val="14"/>
          <w14:ligatures w14:val="standard"/>
        </w:rPr>
        <w:t>K. S. Madhu, B. C. Reddy, C. Damarukanadhan, M. Polireddy and N. Ravinder, "Real Time Sentimental Analysis on Twitter," 2021 6th International Conference on Inventive Computation Technologies (ICICT), 2021, pp. 1030-1034, doi: 10.1109/ICICT50816.2021.9358772.</w:t>
      </w:r>
    </w:p>
    <w:p w14:paraId="686E797B" w14:textId="63A00552" w:rsidR="00D12BBD" w:rsidRDefault="00D12BBD" w:rsidP="00D12BBD">
      <w:pPr>
        <w:pStyle w:val="Bibentry"/>
        <w:rPr>
          <w:sz w:val="18"/>
          <w:szCs w:val="18"/>
        </w:rPr>
      </w:pPr>
      <w:r>
        <w:rPr>
          <w:sz w:val="18"/>
          <w:szCs w:val="14"/>
          <w14:ligatures w14:val="standard"/>
        </w:rPr>
        <w:t xml:space="preserve">[2] </w:t>
      </w:r>
      <w:r w:rsidRPr="00D12BBD">
        <w:rPr>
          <w:sz w:val="18"/>
          <w:szCs w:val="18"/>
          <w14:ligatures w14:val="standard"/>
        </w:rPr>
        <w:tab/>
      </w:r>
      <w:r w:rsidRPr="00D12BBD">
        <w:rPr>
          <w:sz w:val="18"/>
          <w:szCs w:val="18"/>
        </w:rPr>
        <w:t>Salehan, M. and Kim, D.J., 2016. Predicting the performance of online consumer reviews: A sentiment mining approach to big data analytics. Decision Support Systems, 81, pp.30-40.</w:t>
      </w:r>
    </w:p>
    <w:p w14:paraId="70C13E05" w14:textId="77777777" w:rsidR="00D12BBD" w:rsidRDefault="00D12BBD" w:rsidP="00732D22">
      <w:pPr>
        <w:pStyle w:val="Bibentry"/>
        <w:rPr>
          <w:sz w:val="18"/>
          <w:szCs w:val="18"/>
        </w:rPr>
      </w:pPr>
    </w:p>
    <w:p w14:paraId="70F9A82D" w14:textId="41F88FE1" w:rsidR="00D12BBD" w:rsidRDefault="00D12BBD" w:rsidP="00732D22">
      <w:pPr>
        <w:pStyle w:val="Bibentry"/>
        <w:rPr>
          <w:sz w:val="18"/>
          <w:szCs w:val="18"/>
        </w:rPr>
      </w:pPr>
      <w:r>
        <w:rPr>
          <w:sz w:val="18"/>
          <w:szCs w:val="18"/>
        </w:rPr>
        <w:t>[3]</w:t>
      </w:r>
      <w:r>
        <w:rPr>
          <w:sz w:val="18"/>
          <w:szCs w:val="18"/>
        </w:rPr>
        <w:tab/>
      </w:r>
      <w:r w:rsidRPr="00D12BBD">
        <w:rPr>
          <w:sz w:val="18"/>
          <w:szCs w:val="18"/>
        </w:rPr>
        <w:t>V. D. Kaur, "Sentimental Analysis of Book Reviews using Unsupervised Semantic Orientation and Supervised Machine Learning Approaches," 2018 Second International Conference on Green Computing and Internet of Things (ICGCIoT), 2018, pp. 519-524, doi: 10.1109/ICGCIoT.2018.8753089.</w:t>
      </w:r>
    </w:p>
    <w:p w14:paraId="77B47B22" w14:textId="4A409CA8" w:rsidR="008A2BE5" w:rsidRPr="008A2BE5" w:rsidRDefault="008A2BE5" w:rsidP="00732D22">
      <w:pPr>
        <w:pStyle w:val="Bibentry"/>
        <w:rPr>
          <w:sz w:val="18"/>
          <w:szCs w:val="18"/>
          <w14:ligatures w14:val="standard"/>
        </w:rPr>
      </w:pPr>
      <w:r>
        <w:rPr>
          <w:sz w:val="18"/>
          <w:szCs w:val="18"/>
        </w:rPr>
        <w:t>[4]</w:t>
      </w:r>
      <w:r>
        <w:rPr>
          <w:sz w:val="18"/>
          <w:szCs w:val="18"/>
        </w:rPr>
        <w:tab/>
      </w:r>
      <w:r w:rsidRPr="008A2BE5">
        <w:rPr>
          <w:sz w:val="18"/>
        </w:rPr>
        <w:t>Aggarwal, C.C. and Zhai, C., 2012. A survey of text classification algorithms. In Mining text data (pp. 163-222). Springer, Boston, MA.</w:t>
      </w:r>
    </w:p>
    <w:p w14:paraId="7A0FE4D5" w14:textId="67AEAD77" w:rsidR="000E64FC" w:rsidRDefault="00586A35" w:rsidP="00732D22">
      <w:pPr>
        <w:pStyle w:val="Bibentry"/>
        <w:rPr>
          <w:sz w:val="18"/>
        </w:rPr>
      </w:pPr>
      <w:r w:rsidRPr="00662E38">
        <w:rPr>
          <w:sz w:val="18"/>
          <w14:ligatures w14:val="standard"/>
        </w:rPr>
        <w:t>[</w:t>
      </w:r>
      <w:r w:rsidR="008A2BE5">
        <w:rPr>
          <w:sz w:val="18"/>
          <w14:ligatures w14:val="standard"/>
        </w:rPr>
        <w:t>5</w:t>
      </w:r>
      <w:r w:rsidRPr="00662E38">
        <w:rPr>
          <w:sz w:val="18"/>
          <w14:ligatures w14:val="standard"/>
        </w:rPr>
        <w:t>]</w:t>
      </w:r>
      <w:r w:rsidR="00BC5BDA" w:rsidRPr="00662E38">
        <w:rPr>
          <w:sz w:val="18"/>
          <w14:ligatures w14:val="standard"/>
        </w:rPr>
        <w:tab/>
      </w:r>
      <w:r w:rsidR="007C1672" w:rsidRPr="00662E38">
        <w:rPr>
          <w:sz w:val="18"/>
        </w:rPr>
        <w:t>P. Venkata Rajeev and V. SmrithiRekha, "Recommending Products to Customers using Opinion Mining of Online Product Reviews and Features", International Conference on Circuit Power and computing technologies, 2015.</w:t>
      </w:r>
    </w:p>
    <w:p w14:paraId="680DBDEB" w14:textId="77777777" w:rsidR="00D12BBD" w:rsidRPr="00662E38" w:rsidRDefault="00D12BBD" w:rsidP="00732D22">
      <w:pPr>
        <w:pStyle w:val="Bibentry"/>
        <w:rPr>
          <w:sz w:val="18"/>
        </w:rPr>
      </w:pPr>
    </w:p>
    <w:p w14:paraId="50440A2D" w14:textId="79776DDF" w:rsidR="007C1672" w:rsidRPr="00662E38" w:rsidRDefault="00586A35" w:rsidP="00662E38">
      <w:pPr>
        <w:pStyle w:val="Bibentry"/>
        <w:rPr>
          <w:sz w:val="18"/>
        </w:rPr>
      </w:pPr>
      <w:r w:rsidRPr="00662E38">
        <w:rPr>
          <w:sz w:val="18"/>
          <w14:ligatures w14:val="standard"/>
        </w:rPr>
        <w:t>[</w:t>
      </w:r>
      <w:r w:rsidR="008A2BE5">
        <w:rPr>
          <w:sz w:val="18"/>
          <w14:ligatures w14:val="standard"/>
        </w:rPr>
        <w:t>6</w:t>
      </w:r>
      <w:r w:rsidRPr="00662E38">
        <w:rPr>
          <w:sz w:val="18"/>
          <w14:ligatures w14:val="standard"/>
        </w:rPr>
        <w:t>]</w:t>
      </w:r>
      <w:r w:rsidR="00BC5BDA" w:rsidRPr="00662E38">
        <w:rPr>
          <w:sz w:val="18"/>
          <w14:ligatures w14:val="standard"/>
        </w:rPr>
        <w:tab/>
      </w:r>
      <w:r w:rsidR="007C1672" w:rsidRPr="00662E38">
        <w:rPr>
          <w:sz w:val="18"/>
        </w:rPr>
        <w:t>Esha Tyagi and Arvind Kumar Sharma, Sentiment Analysis of Product Reviews using Support Vector Machine Learning Algorithm, vol. 10, no. 35, September 2017, [online] Available: 10.17485/ijst/2017/v10i35/118965.</w:t>
      </w:r>
    </w:p>
    <w:p w14:paraId="47B3036D" w14:textId="0FBEA165" w:rsidR="00586A35" w:rsidRPr="00662E38" w:rsidRDefault="00586A35" w:rsidP="007C1672">
      <w:pPr>
        <w:pStyle w:val="Bibentry"/>
        <w:rPr>
          <w:sz w:val="18"/>
        </w:rPr>
      </w:pPr>
      <w:r w:rsidRPr="00662E38">
        <w:rPr>
          <w:sz w:val="18"/>
          <w14:ligatures w14:val="standard"/>
        </w:rPr>
        <w:t>[</w:t>
      </w:r>
      <w:r w:rsidR="008A2BE5">
        <w:rPr>
          <w:sz w:val="18"/>
          <w14:ligatures w14:val="standard"/>
        </w:rPr>
        <w:t>7</w:t>
      </w:r>
      <w:r w:rsidRPr="00662E38">
        <w:rPr>
          <w:sz w:val="18"/>
          <w14:ligatures w14:val="standard"/>
        </w:rPr>
        <w:t>]</w:t>
      </w:r>
      <w:r w:rsidR="00BC5BDA" w:rsidRPr="00662E38">
        <w:rPr>
          <w:sz w:val="18"/>
          <w14:ligatures w14:val="standard"/>
        </w:rPr>
        <w:tab/>
      </w:r>
      <w:bookmarkStart w:id="0" w:name="intm"/>
      <w:bookmarkEnd w:id="0"/>
      <w:r w:rsidR="007C1672" w:rsidRPr="00662E38">
        <w:rPr>
          <w:sz w:val="18"/>
        </w:rPr>
        <w:t>H. Alasmari, "Sentimental Visualization: Semantic Analysis of Online Product Reviews Using Python and Tableau," 2020 IEEE International Conference on Big Data (Big Data), 2020, pp. 1-3, doi: 10.1109/BigData50022.2020.9391769.</w:t>
      </w:r>
    </w:p>
    <w:p w14:paraId="480CAA2C" w14:textId="056D2ED7" w:rsidR="007C1672" w:rsidRDefault="007C1672" w:rsidP="007C1672">
      <w:pPr>
        <w:pStyle w:val="Bibentry"/>
        <w:rPr>
          <w:sz w:val="18"/>
        </w:rPr>
      </w:pPr>
      <w:r w:rsidRPr="00662E38">
        <w:rPr>
          <w:sz w:val="18"/>
        </w:rPr>
        <w:t>[</w:t>
      </w:r>
      <w:r w:rsidR="008A2BE5">
        <w:rPr>
          <w:sz w:val="18"/>
        </w:rPr>
        <w:t>8</w:t>
      </w:r>
      <w:r w:rsidRPr="00662E38">
        <w:rPr>
          <w:sz w:val="18"/>
        </w:rPr>
        <w:t>]</w:t>
      </w:r>
      <w:r w:rsidRPr="00662E38">
        <w:rPr>
          <w:sz w:val="18"/>
        </w:rPr>
        <w:tab/>
        <w:t>C. Fry and S. Manna, "Can We Group Similar Amazon Reviews: A Case Study with Different Clustering Algorithms," 2016 IEEE Tenth International Conference on Semantic Computing (ICSC), 2016, pp. 374-377, doi: 10.1109/ICSC.2016.71.</w:t>
      </w:r>
    </w:p>
    <w:p w14:paraId="61793814" w14:textId="40B7BA2E" w:rsidR="008A2BE5" w:rsidRDefault="008A2BE5" w:rsidP="008A2BE5">
      <w:pPr>
        <w:pStyle w:val="Bibentry"/>
        <w:rPr>
          <w:sz w:val="18"/>
        </w:rPr>
      </w:pPr>
      <w:r>
        <w:rPr>
          <w:sz w:val="18"/>
        </w:rPr>
        <w:t>[9]</w:t>
      </w:r>
      <w:r>
        <w:rPr>
          <w:sz w:val="18"/>
        </w:rPr>
        <w:tab/>
      </w:r>
      <w:r w:rsidRPr="004D3C25">
        <w:rPr>
          <w:sz w:val="18"/>
        </w:rPr>
        <w:t>Marium Nafees et al., Sentiment Analysis of Polarity in Product Reviews In Social Media 10.1109/ICET.2018.8603585.</w:t>
      </w:r>
    </w:p>
    <w:p w14:paraId="48AA9FEF" w14:textId="2612EB09" w:rsidR="008A2BE5" w:rsidRPr="008A2BE5" w:rsidRDefault="008A2BE5" w:rsidP="008A2BE5">
      <w:pPr>
        <w:pStyle w:val="Bibentry"/>
        <w:rPr>
          <w:sz w:val="18"/>
          <w:szCs w:val="14"/>
          <w14:ligatures w14:val="standard"/>
        </w:rPr>
      </w:pPr>
      <w:r>
        <w:rPr>
          <w:sz w:val="18"/>
        </w:rPr>
        <w:t>[10]</w:t>
      </w:r>
      <w:r>
        <w:rPr>
          <w:sz w:val="18"/>
        </w:rPr>
        <w:tab/>
      </w:r>
      <w:r w:rsidRPr="004D3C25">
        <w:rPr>
          <w:sz w:val="18"/>
        </w:rPr>
        <w:t>K L Santhosh Kumar, Jayanti Desai and Jharna Majumdar, "Opinion Mining and Sentiment Analysis on Online Customer Review", 978-1-5090-0612-0/16/\$31.00 ©2016 IEEE.</w:t>
      </w:r>
    </w:p>
    <w:p w14:paraId="35D39FDB" w14:textId="03DF0931" w:rsidR="007C1672" w:rsidRPr="00662E38" w:rsidRDefault="007C1672" w:rsidP="007C1672">
      <w:pPr>
        <w:pStyle w:val="Bibentry"/>
        <w:rPr>
          <w:sz w:val="18"/>
        </w:rPr>
      </w:pPr>
      <w:r w:rsidRPr="00662E38">
        <w:rPr>
          <w:sz w:val="18"/>
        </w:rPr>
        <w:t>[</w:t>
      </w:r>
      <w:r w:rsidR="008A2BE5">
        <w:rPr>
          <w:sz w:val="18"/>
        </w:rPr>
        <w:t>11</w:t>
      </w:r>
      <w:r w:rsidRPr="00662E38">
        <w:rPr>
          <w:sz w:val="18"/>
        </w:rPr>
        <w:t>]</w:t>
      </w:r>
      <w:r w:rsidRPr="00662E38">
        <w:rPr>
          <w:sz w:val="18"/>
        </w:rPr>
        <w:tab/>
        <w:t>C. Nanda, M. Dua and G. Nanda, "Sentiment Analysis of Movie Reviews in Hindi Language Using Machine Learning," 2018 International Conference on Communication and Signal Processing (ICCSP), 2018, pp. 1069-1072, doi: 10.1109/ICCSP.2018.8524223.</w:t>
      </w:r>
    </w:p>
    <w:p w14:paraId="050BD887" w14:textId="24106AA1" w:rsidR="007C1672" w:rsidRPr="00662E38" w:rsidRDefault="007C1672" w:rsidP="007C1672">
      <w:pPr>
        <w:pStyle w:val="Bibentry"/>
        <w:rPr>
          <w:sz w:val="18"/>
        </w:rPr>
      </w:pPr>
      <w:r w:rsidRPr="00662E38">
        <w:rPr>
          <w:sz w:val="18"/>
        </w:rPr>
        <w:t>[</w:t>
      </w:r>
      <w:r w:rsidR="008A2BE5">
        <w:rPr>
          <w:sz w:val="18"/>
        </w:rPr>
        <w:t>12</w:t>
      </w:r>
      <w:r w:rsidRPr="00662E38">
        <w:rPr>
          <w:sz w:val="18"/>
        </w:rPr>
        <w:t>]</w:t>
      </w:r>
      <w:r w:rsidRPr="00662E38">
        <w:rPr>
          <w:sz w:val="18"/>
        </w:rPr>
        <w:tab/>
        <w:t>P. K. Chaki, I. Hossain, P. R. Chanda and S. Anirban, "An Aspect of Sentiment Analysis: Sentimental Noun with Dual Sentimental Words Analysis," 2017 International Conference on Current Trends in Computer, Electrical, Electronics and Communication (CTCEEC), 2017, pp. 1242-1246, doi: 10.1109/CTCEEC.2017.8455159.</w:t>
      </w:r>
    </w:p>
    <w:p w14:paraId="3D5F3C72" w14:textId="061671A8" w:rsidR="007C1672" w:rsidRDefault="007C1672" w:rsidP="007C1672">
      <w:pPr>
        <w:pStyle w:val="Bibentry"/>
        <w:rPr>
          <w:sz w:val="18"/>
        </w:rPr>
      </w:pPr>
      <w:r w:rsidRPr="00662E38">
        <w:rPr>
          <w:sz w:val="18"/>
        </w:rPr>
        <w:t>[</w:t>
      </w:r>
      <w:r w:rsidR="00D12BBD">
        <w:rPr>
          <w:sz w:val="18"/>
        </w:rPr>
        <w:t>1</w:t>
      </w:r>
      <w:r w:rsidR="008A2BE5">
        <w:rPr>
          <w:sz w:val="18"/>
        </w:rPr>
        <w:t>3</w:t>
      </w:r>
      <w:r w:rsidRPr="00662E38">
        <w:rPr>
          <w:sz w:val="18"/>
        </w:rPr>
        <w:t>]</w:t>
      </w:r>
      <w:r w:rsidRPr="00662E38">
        <w:rPr>
          <w:sz w:val="18"/>
        </w:rPr>
        <w:tab/>
        <w:t>S. K. Khatri and A. Srivastava, "Using sentimental analysis in prediction of stock market investment," 2016 5th International Conference on Reliability, Infocom Technologies and Optimization (Trends and Future Directions) (ICRITO), 2016, pp. 566-569, doi: 10.1109/ICRITO.2016.7785019.</w:t>
      </w:r>
    </w:p>
    <w:p w14:paraId="384B3015" w14:textId="5426DE19" w:rsidR="004D3C25" w:rsidRDefault="004D3C25" w:rsidP="008A2BE5">
      <w:pPr>
        <w:pStyle w:val="Bibentry"/>
        <w:rPr>
          <w:sz w:val="18"/>
        </w:rPr>
      </w:pPr>
      <w:r>
        <w:rPr>
          <w:sz w:val="18"/>
        </w:rPr>
        <w:t>[</w:t>
      </w:r>
      <w:r w:rsidR="00D12BBD">
        <w:rPr>
          <w:sz w:val="18"/>
        </w:rPr>
        <w:t>1</w:t>
      </w:r>
      <w:r w:rsidR="008A2BE5">
        <w:rPr>
          <w:sz w:val="18"/>
        </w:rPr>
        <w:t>4</w:t>
      </w:r>
      <w:r>
        <w:rPr>
          <w:sz w:val="18"/>
        </w:rPr>
        <w:t>]</w:t>
      </w:r>
      <w:r w:rsidR="00C65D8F" w:rsidRPr="00C65D8F">
        <w:rPr>
          <w:sz w:val="18"/>
        </w:rPr>
        <w:t xml:space="preserve">Cao, Q., Duan, W. and Gan, Q., 2011. Exploring determinants of voting for the “helpfulness” of online user reviews: A text </w:t>
      </w:r>
      <w:r w:rsidR="00C65D8F" w:rsidRPr="00C65D8F">
        <w:rPr>
          <w:sz w:val="18"/>
        </w:rPr>
        <w:t>mining approach. Decision Support Systems, 50(2), pp.511-521</w:t>
      </w:r>
      <w:r w:rsidR="008E7B19">
        <w:rPr>
          <w:sz w:val="18"/>
        </w:rPr>
        <w:t>.</w:t>
      </w:r>
    </w:p>
    <w:p w14:paraId="72233CAC" w14:textId="33923316" w:rsidR="002E1986" w:rsidRPr="008A2BE5" w:rsidRDefault="002E1986" w:rsidP="008A2BE5">
      <w:pPr>
        <w:pStyle w:val="Bibentry"/>
        <w:rPr>
          <w:sz w:val="18"/>
        </w:rPr>
      </w:pPr>
      <w:r>
        <w:rPr>
          <w:sz w:val="18"/>
        </w:rPr>
        <w:t xml:space="preserve">[15] </w:t>
      </w:r>
      <w:r w:rsidRPr="002E1986">
        <w:rPr>
          <w:sz w:val="18"/>
        </w:rPr>
        <w:t>G. Satyanarayana, J. Bhuvana and M. Balamurugan, "Sentimental Analysis on voice using AWS Comprehend," 2020 International Conference on Computer Communication and Informatics (ICCCI), 2020, pp. 1-4, doi: 10.1109/ICCCI48352.2020.9104105.</w:t>
      </w:r>
    </w:p>
    <w:sectPr w:rsidR="002E1986" w:rsidRPr="008A2BE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CC4C1" w14:textId="77777777" w:rsidR="001A267E" w:rsidRDefault="001A267E">
      <w:r>
        <w:separator/>
      </w:r>
    </w:p>
  </w:endnote>
  <w:endnote w:type="continuationSeparator" w:id="0">
    <w:p w14:paraId="6E70B94E" w14:textId="77777777" w:rsidR="001A267E" w:rsidRDefault="001A267E">
      <w:r>
        <w:continuationSeparator/>
      </w:r>
    </w:p>
  </w:endnote>
  <w:endnote w:type="continuationNotice" w:id="1">
    <w:p w14:paraId="13B72C3A" w14:textId="77777777" w:rsidR="001A267E" w:rsidRDefault="001A26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3CCE5" w14:textId="77777777" w:rsidR="00586A35" w:rsidRPr="00586A35" w:rsidRDefault="00586A35" w:rsidP="00586A35">
    <w:pPr>
      <w:pStyle w:val="Footer"/>
      <w:rPr>
        <w:rStyle w:val="PageNumber"/>
        <w:rFonts w:ascii="Linux Biolinum" w:hAnsi="Linux Biolinum" w:cs="Linux Biolinum"/>
      </w:rPr>
    </w:pPr>
  </w:p>
  <w:p w14:paraId="73384A79"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44120"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249C4" w14:textId="77777777" w:rsidR="001A267E" w:rsidRDefault="001A267E">
      <w:r>
        <w:separator/>
      </w:r>
    </w:p>
  </w:footnote>
  <w:footnote w:type="continuationSeparator" w:id="0">
    <w:p w14:paraId="5DA63A4E" w14:textId="77777777" w:rsidR="001A267E" w:rsidRDefault="001A267E">
      <w:r>
        <w:continuationSeparator/>
      </w:r>
    </w:p>
  </w:footnote>
  <w:footnote w:type="continuationNotice" w:id="1">
    <w:p w14:paraId="1EEEAF17" w14:textId="77777777" w:rsidR="001A267E" w:rsidRDefault="001A26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240CFC57" w14:textId="77777777" w:rsidTr="00586A35">
      <w:tc>
        <w:tcPr>
          <w:tcW w:w="2500" w:type="pct"/>
          <w:vAlign w:val="center"/>
        </w:tcPr>
        <w:p w14:paraId="1AAF6B70" w14:textId="29699E13" w:rsidR="00586A35" w:rsidRPr="00586A35" w:rsidRDefault="00296326" w:rsidP="00586A35">
          <w:pPr>
            <w:pStyle w:val="Header"/>
            <w:tabs>
              <w:tab w:val="clear" w:pos="4320"/>
              <w:tab w:val="clear" w:pos="8640"/>
            </w:tabs>
            <w:jc w:val="left"/>
            <w:rPr>
              <w:rFonts w:ascii="Linux Biolinum" w:hAnsi="Linux Biolinum" w:cs="Linux Biolinum"/>
            </w:rPr>
          </w:pPr>
          <w:r>
            <w:rPr>
              <w:rFonts w:ascii="Linux Biolinum" w:hAnsi="Linux Biolinum" w:cs="Linux Biolinum"/>
            </w:rPr>
            <w:t>Dublin Business School</w:t>
          </w:r>
        </w:p>
      </w:tc>
      <w:tc>
        <w:tcPr>
          <w:tcW w:w="2500" w:type="pct"/>
          <w:vAlign w:val="center"/>
        </w:tcPr>
        <w:p w14:paraId="56B976BC" w14:textId="68221874" w:rsidR="00586A35" w:rsidRPr="00586A35" w:rsidRDefault="00296326"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P.Angadageri</w:t>
          </w:r>
        </w:p>
      </w:tc>
    </w:tr>
  </w:tbl>
  <w:p w14:paraId="21395A9E"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00A54857" w14:textId="77777777" w:rsidTr="00586A35">
      <w:tc>
        <w:tcPr>
          <w:tcW w:w="2500" w:type="pct"/>
          <w:vAlign w:val="center"/>
        </w:tcPr>
        <w:p w14:paraId="72CB39C6" w14:textId="2FF9CCCF" w:rsidR="00586A35" w:rsidRPr="00586A35" w:rsidRDefault="00296326" w:rsidP="00586A35">
          <w:pPr>
            <w:pStyle w:val="Header"/>
            <w:tabs>
              <w:tab w:val="clear" w:pos="4320"/>
              <w:tab w:val="clear" w:pos="8640"/>
            </w:tabs>
            <w:jc w:val="left"/>
            <w:rPr>
              <w:rFonts w:ascii="Linux Biolinum" w:hAnsi="Linux Biolinum" w:cs="Linux Biolinum"/>
            </w:rPr>
          </w:pPr>
          <w:r>
            <w:rPr>
              <w:rFonts w:ascii="Linux Biolinum" w:hAnsi="Linux Biolinum" w:cs="Linux Biolinum"/>
            </w:rPr>
            <w:t>Sentimental Analysis on the amazon fine food reviews</w:t>
          </w:r>
        </w:p>
      </w:tc>
      <w:tc>
        <w:tcPr>
          <w:tcW w:w="2500" w:type="pct"/>
          <w:vAlign w:val="center"/>
        </w:tcPr>
        <w:p w14:paraId="79746074" w14:textId="035785A2" w:rsidR="00586A35" w:rsidRPr="00586A35" w:rsidRDefault="00296326"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Dublin Business School</w:t>
          </w:r>
        </w:p>
      </w:tc>
    </w:tr>
  </w:tbl>
  <w:p w14:paraId="5FD4F15E"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4AA5"/>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1E4E"/>
    <w:rsid w:val="001041A3"/>
    <w:rsid w:val="0010534D"/>
    <w:rsid w:val="00112E82"/>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001C"/>
    <w:rsid w:val="00193445"/>
    <w:rsid w:val="001961CD"/>
    <w:rsid w:val="001A06AF"/>
    <w:rsid w:val="001A267E"/>
    <w:rsid w:val="001A43B1"/>
    <w:rsid w:val="001A71BB"/>
    <w:rsid w:val="001B29D6"/>
    <w:rsid w:val="001D5887"/>
    <w:rsid w:val="001E1E5B"/>
    <w:rsid w:val="001E2720"/>
    <w:rsid w:val="001E71D7"/>
    <w:rsid w:val="0020294A"/>
    <w:rsid w:val="002233F8"/>
    <w:rsid w:val="00223B03"/>
    <w:rsid w:val="00245119"/>
    <w:rsid w:val="00250FEF"/>
    <w:rsid w:val="00252596"/>
    <w:rsid w:val="00264B6B"/>
    <w:rsid w:val="00270347"/>
    <w:rsid w:val="0027195D"/>
    <w:rsid w:val="002738DA"/>
    <w:rsid w:val="00282789"/>
    <w:rsid w:val="00290DF5"/>
    <w:rsid w:val="00292645"/>
    <w:rsid w:val="0029583F"/>
    <w:rsid w:val="00296326"/>
    <w:rsid w:val="002A517A"/>
    <w:rsid w:val="002B01E4"/>
    <w:rsid w:val="002B1F59"/>
    <w:rsid w:val="002D26C4"/>
    <w:rsid w:val="002D406C"/>
    <w:rsid w:val="002E1986"/>
    <w:rsid w:val="002F069E"/>
    <w:rsid w:val="002F2289"/>
    <w:rsid w:val="002F2EB2"/>
    <w:rsid w:val="00301545"/>
    <w:rsid w:val="00303FAD"/>
    <w:rsid w:val="003057B1"/>
    <w:rsid w:val="00307501"/>
    <w:rsid w:val="00317850"/>
    <w:rsid w:val="00321DDC"/>
    <w:rsid w:val="0032775A"/>
    <w:rsid w:val="0033342D"/>
    <w:rsid w:val="003342CD"/>
    <w:rsid w:val="00336D12"/>
    <w:rsid w:val="00341B4B"/>
    <w:rsid w:val="0034235E"/>
    <w:rsid w:val="00356296"/>
    <w:rsid w:val="00357671"/>
    <w:rsid w:val="00365E62"/>
    <w:rsid w:val="00373175"/>
    <w:rsid w:val="0037572A"/>
    <w:rsid w:val="00376CCC"/>
    <w:rsid w:val="0038080D"/>
    <w:rsid w:val="00390853"/>
    <w:rsid w:val="00392395"/>
    <w:rsid w:val="003936B1"/>
    <w:rsid w:val="003944CF"/>
    <w:rsid w:val="003A1ABD"/>
    <w:rsid w:val="003B1749"/>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799"/>
    <w:rsid w:val="004C6B2D"/>
    <w:rsid w:val="004D3C25"/>
    <w:rsid w:val="0050103C"/>
    <w:rsid w:val="005041C6"/>
    <w:rsid w:val="00504C8B"/>
    <w:rsid w:val="00506EF6"/>
    <w:rsid w:val="005153AC"/>
    <w:rsid w:val="005160AB"/>
    <w:rsid w:val="00522DA7"/>
    <w:rsid w:val="00523CD9"/>
    <w:rsid w:val="00540C55"/>
    <w:rsid w:val="00551881"/>
    <w:rsid w:val="005528F6"/>
    <w:rsid w:val="00571CEB"/>
    <w:rsid w:val="00571E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07C93"/>
    <w:rsid w:val="0061273A"/>
    <w:rsid w:val="00612C56"/>
    <w:rsid w:val="00612E4E"/>
    <w:rsid w:val="006146EF"/>
    <w:rsid w:val="006317A6"/>
    <w:rsid w:val="0063608B"/>
    <w:rsid w:val="00637059"/>
    <w:rsid w:val="00644AC8"/>
    <w:rsid w:val="00650463"/>
    <w:rsid w:val="006514CD"/>
    <w:rsid w:val="0065275A"/>
    <w:rsid w:val="00654D92"/>
    <w:rsid w:val="00660A05"/>
    <w:rsid w:val="00662E38"/>
    <w:rsid w:val="00670649"/>
    <w:rsid w:val="00675128"/>
    <w:rsid w:val="00692E4A"/>
    <w:rsid w:val="0069472B"/>
    <w:rsid w:val="00694749"/>
    <w:rsid w:val="006978B2"/>
    <w:rsid w:val="006A22F6"/>
    <w:rsid w:val="006A29E8"/>
    <w:rsid w:val="006B4623"/>
    <w:rsid w:val="006C2141"/>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2D96"/>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1672"/>
    <w:rsid w:val="007C57E7"/>
    <w:rsid w:val="007D3C28"/>
    <w:rsid w:val="007E0B4F"/>
    <w:rsid w:val="007E7648"/>
    <w:rsid w:val="007F2D1D"/>
    <w:rsid w:val="00802E06"/>
    <w:rsid w:val="008051C3"/>
    <w:rsid w:val="00810CE2"/>
    <w:rsid w:val="008150D4"/>
    <w:rsid w:val="008175E8"/>
    <w:rsid w:val="00824131"/>
    <w:rsid w:val="00824B99"/>
    <w:rsid w:val="008313F7"/>
    <w:rsid w:val="0083735E"/>
    <w:rsid w:val="00837CBF"/>
    <w:rsid w:val="00843705"/>
    <w:rsid w:val="00847A31"/>
    <w:rsid w:val="00850D0C"/>
    <w:rsid w:val="0085553A"/>
    <w:rsid w:val="00871E83"/>
    <w:rsid w:val="0089066F"/>
    <w:rsid w:val="00891A1D"/>
    <w:rsid w:val="008949E1"/>
    <w:rsid w:val="008A2BE5"/>
    <w:rsid w:val="008A665A"/>
    <w:rsid w:val="008B1EFD"/>
    <w:rsid w:val="008B4979"/>
    <w:rsid w:val="008B710D"/>
    <w:rsid w:val="008C526B"/>
    <w:rsid w:val="008C6E83"/>
    <w:rsid w:val="008C72C9"/>
    <w:rsid w:val="008D2B30"/>
    <w:rsid w:val="008D4A83"/>
    <w:rsid w:val="008D4B97"/>
    <w:rsid w:val="008E7B19"/>
    <w:rsid w:val="008F6FB8"/>
    <w:rsid w:val="008F767F"/>
    <w:rsid w:val="009010B7"/>
    <w:rsid w:val="00903C6F"/>
    <w:rsid w:val="0090459D"/>
    <w:rsid w:val="009073E1"/>
    <w:rsid w:val="0092209C"/>
    <w:rsid w:val="00922D48"/>
    <w:rsid w:val="009268B7"/>
    <w:rsid w:val="00926E45"/>
    <w:rsid w:val="00931F2B"/>
    <w:rsid w:val="00932662"/>
    <w:rsid w:val="00934FE1"/>
    <w:rsid w:val="00936367"/>
    <w:rsid w:val="00936F8D"/>
    <w:rsid w:val="00946570"/>
    <w:rsid w:val="0095071A"/>
    <w:rsid w:val="00955704"/>
    <w:rsid w:val="00962503"/>
    <w:rsid w:val="00966299"/>
    <w:rsid w:val="009668DE"/>
    <w:rsid w:val="00976413"/>
    <w:rsid w:val="00982C4C"/>
    <w:rsid w:val="00986039"/>
    <w:rsid w:val="00987871"/>
    <w:rsid w:val="009923C7"/>
    <w:rsid w:val="009978A7"/>
    <w:rsid w:val="009B00DC"/>
    <w:rsid w:val="009B0610"/>
    <w:rsid w:val="009B7559"/>
    <w:rsid w:val="009C7C43"/>
    <w:rsid w:val="009D3C3B"/>
    <w:rsid w:val="009D46EA"/>
    <w:rsid w:val="009E56C5"/>
    <w:rsid w:val="009F03F6"/>
    <w:rsid w:val="009F2833"/>
    <w:rsid w:val="00A012F5"/>
    <w:rsid w:val="00A12291"/>
    <w:rsid w:val="00A15152"/>
    <w:rsid w:val="00A155F9"/>
    <w:rsid w:val="00A164B7"/>
    <w:rsid w:val="00A21DEF"/>
    <w:rsid w:val="00A319FD"/>
    <w:rsid w:val="00A33677"/>
    <w:rsid w:val="00A462C6"/>
    <w:rsid w:val="00A55023"/>
    <w:rsid w:val="00A739CB"/>
    <w:rsid w:val="00A75047"/>
    <w:rsid w:val="00A8507F"/>
    <w:rsid w:val="00A91E16"/>
    <w:rsid w:val="00A95518"/>
    <w:rsid w:val="00AA10C4"/>
    <w:rsid w:val="00AA57D8"/>
    <w:rsid w:val="00AA5BF1"/>
    <w:rsid w:val="00AA6E18"/>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29B5"/>
    <w:rsid w:val="00B43D73"/>
    <w:rsid w:val="00B46551"/>
    <w:rsid w:val="00B51DB5"/>
    <w:rsid w:val="00B61445"/>
    <w:rsid w:val="00B61DDD"/>
    <w:rsid w:val="00B64DD4"/>
    <w:rsid w:val="00B64F13"/>
    <w:rsid w:val="00B67B81"/>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33B32"/>
    <w:rsid w:val="00C41AE1"/>
    <w:rsid w:val="00C4538D"/>
    <w:rsid w:val="00C461FF"/>
    <w:rsid w:val="00C50274"/>
    <w:rsid w:val="00C5423E"/>
    <w:rsid w:val="00C65D8F"/>
    <w:rsid w:val="00C72FAB"/>
    <w:rsid w:val="00C822AF"/>
    <w:rsid w:val="00C90428"/>
    <w:rsid w:val="00C9472A"/>
    <w:rsid w:val="00C95C6E"/>
    <w:rsid w:val="00C96C07"/>
    <w:rsid w:val="00CA17C5"/>
    <w:rsid w:val="00CA4F65"/>
    <w:rsid w:val="00CB6709"/>
    <w:rsid w:val="00CC2FE0"/>
    <w:rsid w:val="00CC5888"/>
    <w:rsid w:val="00CD1C69"/>
    <w:rsid w:val="00CD4663"/>
    <w:rsid w:val="00CE6AE8"/>
    <w:rsid w:val="00CE752A"/>
    <w:rsid w:val="00CF2B1E"/>
    <w:rsid w:val="00CF39D4"/>
    <w:rsid w:val="00D04103"/>
    <w:rsid w:val="00D12BBD"/>
    <w:rsid w:val="00D24AA4"/>
    <w:rsid w:val="00D31EBA"/>
    <w:rsid w:val="00D341FA"/>
    <w:rsid w:val="00D34435"/>
    <w:rsid w:val="00D47BCC"/>
    <w:rsid w:val="00D658B3"/>
    <w:rsid w:val="00D70EDE"/>
    <w:rsid w:val="00D9290D"/>
    <w:rsid w:val="00D946D2"/>
    <w:rsid w:val="00DC112E"/>
    <w:rsid w:val="00DC1C49"/>
    <w:rsid w:val="00DC450C"/>
    <w:rsid w:val="00DC4B20"/>
    <w:rsid w:val="00DC4FC9"/>
    <w:rsid w:val="00DD476E"/>
    <w:rsid w:val="00DD5335"/>
    <w:rsid w:val="00DF0E97"/>
    <w:rsid w:val="00E016B0"/>
    <w:rsid w:val="00E04496"/>
    <w:rsid w:val="00E12BFA"/>
    <w:rsid w:val="00E13CDC"/>
    <w:rsid w:val="00E2212F"/>
    <w:rsid w:val="00E238F9"/>
    <w:rsid w:val="00E242AA"/>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6B26"/>
    <w:rsid w:val="00EF03F0"/>
    <w:rsid w:val="00EF1B41"/>
    <w:rsid w:val="00F06E88"/>
    <w:rsid w:val="00F07F37"/>
    <w:rsid w:val="00F13DDE"/>
    <w:rsid w:val="00F17094"/>
    <w:rsid w:val="00F2664D"/>
    <w:rsid w:val="00F30418"/>
    <w:rsid w:val="00F3215E"/>
    <w:rsid w:val="00F3231F"/>
    <w:rsid w:val="00F41CC2"/>
    <w:rsid w:val="00F50346"/>
    <w:rsid w:val="00F52D73"/>
    <w:rsid w:val="00F65834"/>
    <w:rsid w:val="00F66B6F"/>
    <w:rsid w:val="00F74DA3"/>
    <w:rsid w:val="00F91DFA"/>
    <w:rsid w:val="00F95288"/>
    <w:rsid w:val="00F9791B"/>
    <w:rsid w:val="00FA313D"/>
    <w:rsid w:val="00FB2AFC"/>
    <w:rsid w:val="00FB7A39"/>
    <w:rsid w:val="00FC0E1D"/>
    <w:rsid w:val="00FC40D8"/>
    <w:rsid w:val="00FC53DA"/>
    <w:rsid w:val="00FD16A9"/>
    <w:rsid w:val="00FD5754"/>
    <w:rsid w:val="00FE4758"/>
    <w:rsid w:val="00FE516E"/>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D77B2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824B99"/>
    <w:pPr>
      <w:spacing w:before="120" w:after="80"/>
      <w:jc w:val="both"/>
    </w:pPr>
    <w:rPr>
      <w:rFonts w:ascii="Linux Libertine" w:eastAsiaTheme="minorHAnsi" w:hAnsi="Linux Libertine" w:cs="Linux Libertine"/>
      <w:bCs/>
      <w:sz w:val="18"/>
      <w:szCs w:val="22"/>
      <w:lang w:val="fr-FR" w:eastAsia="en-US"/>
      <w14:ligatures w14:val="standard"/>
    </w:rPr>
  </w:style>
  <w:style w:type="character" w:customStyle="1" w:styleId="AbsHeadChar">
    <w:name w:val="AbsHead Char"/>
    <w:basedOn w:val="DefaultParagraphFont"/>
    <w:link w:val="AbsHead"/>
    <w:rsid w:val="00824B99"/>
    <w:rPr>
      <w:rFonts w:ascii="Linux Libertine" w:eastAsiaTheme="minorHAnsi" w:hAnsi="Linux Libertine" w:cs="Linux Libertine"/>
      <w:bCs/>
      <w:sz w:val="18"/>
      <w:szCs w:val="22"/>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112E82"/>
    <w:pPr>
      <w:spacing w:before="200" w:after="40"/>
      <w:jc w:val="both"/>
    </w:pPr>
    <w:rPr>
      <w:rFonts w:ascii="Linux Libertine" w:eastAsiaTheme="minorHAnsi" w:hAnsi="Linux Libertine" w:cs="Linux Libertine"/>
      <w:bCs/>
      <w:sz w:val="18"/>
      <w:szCs w:val="18"/>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gi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16</TotalTime>
  <Pages>4</Pages>
  <Words>2393</Words>
  <Characters>13071</Characters>
  <Application>Microsoft Office Word</Application>
  <DocSecurity>0</DocSecurity>
  <Lines>343</Lines>
  <Paragraphs>129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15335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Pradeep Angadageri</cp:lastModifiedBy>
  <cp:revision>18</cp:revision>
  <cp:lastPrinted>2018-05-22T11:24:00Z</cp:lastPrinted>
  <dcterms:created xsi:type="dcterms:W3CDTF">2021-05-14T22:14:00Z</dcterms:created>
  <dcterms:modified xsi:type="dcterms:W3CDTF">2021-05-14T22:24:00Z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